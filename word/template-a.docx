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0A79" w14:textId="77777777" w:rsidR="00B035F3" w:rsidRDefault="00BA0D31" w:rsidP="005B2D34">
      <w:pPr>
        <w:spacing w:line="480" w:lineRule="exact"/>
        <w:jc w:val="center"/>
        <w:rPr>
          <w:rFonts w:ascii="標楷體" w:hAnsi="標楷體"/>
          <w:b/>
          <w:spacing w:val="40"/>
          <w:sz w:val="36"/>
          <w:szCs w:val="36"/>
        </w:rPr>
      </w:pPr>
      <w:r w:rsidRPr="004F167B">
        <w:rPr>
          <w:rFonts w:ascii="標楷體" w:hAnsi="標楷體" w:hint="eastAsia"/>
          <w:b/>
          <w:spacing w:val="40"/>
          <w:sz w:val="36"/>
          <w:szCs w:val="36"/>
        </w:rPr>
        <w:t>國立高雄</w:t>
      </w:r>
      <w:r w:rsidR="00130FB3" w:rsidRPr="004F167B">
        <w:rPr>
          <w:rFonts w:ascii="標楷體" w:hAnsi="標楷體" w:hint="eastAsia"/>
          <w:b/>
          <w:spacing w:val="40"/>
          <w:sz w:val="36"/>
          <w:szCs w:val="36"/>
        </w:rPr>
        <w:t>科技大學</w:t>
      </w:r>
      <w:r w:rsidR="00B035F3" w:rsidRPr="004F167B">
        <w:rPr>
          <w:rFonts w:ascii="標楷體" w:hAnsi="標楷體" w:hint="eastAsia"/>
          <w:b/>
          <w:spacing w:val="40"/>
          <w:sz w:val="36"/>
          <w:szCs w:val="36"/>
        </w:rPr>
        <w:t>學分</w:t>
      </w:r>
      <w:r w:rsidR="005B2D34">
        <w:rPr>
          <w:rFonts w:ascii="標楷體" w:hAnsi="標楷體" w:hint="eastAsia"/>
          <w:b/>
          <w:spacing w:val="40"/>
          <w:sz w:val="36"/>
          <w:szCs w:val="36"/>
        </w:rPr>
        <w:t>抵修</w:t>
      </w:r>
      <w:r w:rsidR="005B2D34" w:rsidRPr="005B2D34">
        <w:rPr>
          <w:rFonts w:ascii="標楷體" w:hAnsi="標楷體" w:hint="eastAsia"/>
          <w:b/>
          <w:spacing w:val="40"/>
          <w:sz w:val="36"/>
          <w:szCs w:val="36"/>
        </w:rPr>
        <w:t>申</w:t>
      </w:r>
      <w:r w:rsidRPr="004F167B">
        <w:rPr>
          <w:rFonts w:ascii="標楷體" w:hAnsi="標楷體" w:hint="eastAsia"/>
          <w:b/>
          <w:spacing w:val="40"/>
          <w:sz w:val="36"/>
          <w:szCs w:val="36"/>
        </w:rPr>
        <w:t>請表</w:t>
      </w:r>
    </w:p>
    <w:p w14:paraId="083CA79E" w14:textId="77777777" w:rsidR="00BA0D31" w:rsidRPr="00963D5D" w:rsidRDefault="004F167B" w:rsidP="001704EE">
      <w:pPr>
        <w:spacing w:line="380" w:lineRule="exact"/>
        <w:jc w:val="right"/>
        <w:rPr>
          <w:rFonts w:ascii="標楷體" w:hAnsi="標楷體"/>
          <w:sz w:val="48"/>
        </w:rPr>
      </w:pPr>
      <w:r>
        <w:rPr>
          <w:rFonts w:ascii="標楷體" w:hint="eastAsia"/>
        </w:rPr>
        <w:t>申請學年度：</w:t>
      </w:r>
      <w:r>
        <w:rPr>
          <w:rFonts w:ascii="標楷體"/>
        </w:rPr>
        <w:t>_______</w:t>
      </w:r>
      <w:r>
        <w:rPr>
          <w:rFonts w:ascii="標楷體" w:hint="eastAsia"/>
        </w:rPr>
        <w:t>學年度</w:t>
      </w:r>
      <w:r w:rsidRPr="004F167B">
        <w:rPr>
          <w:rFonts w:ascii="標楷體" w:hint="eastAsia"/>
        </w:rPr>
        <w:t>第</w:t>
      </w:r>
      <w:r>
        <w:rPr>
          <w:rFonts w:ascii="標楷體"/>
        </w:rPr>
        <w:t>_______</w:t>
      </w:r>
      <w:r w:rsidRPr="004F167B">
        <w:rPr>
          <w:rFonts w:ascii="標楷體" w:hint="eastAsia"/>
        </w:rPr>
        <w:t>學期</w:t>
      </w:r>
      <w:r>
        <w:rPr>
          <w:rFonts w:ascii="標楷體" w:hint="eastAsia"/>
        </w:rPr>
        <w:t xml:space="preserve">            </w:t>
      </w:r>
      <w:r w:rsidR="00D22985">
        <w:rPr>
          <w:rFonts w:ascii="標楷體" w:hint="eastAsia"/>
        </w:rPr>
        <w:t xml:space="preserve">       </w:t>
      </w:r>
      <w:r w:rsidR="00BA0D31" w:rsidRPr="00963D5D">
        <w:rPr>
          <w:rFonts w:ascii="標楷體" w:hAnsi="標楷體" w:hint="eastAsia"/>
        </w:rPr>
        <w:t>申請日期：</w:t>
      </w:r>
      <w:r w:rsidR="00BA0D31" w:rsidRPr="00963D5D">
        <w:rPr>
          <w:rFonts w:ascii="標楷體" w:hAnsi="標楷體" w:hint="eastAsia"/>
          <w:u w:val="single"/>
        </w:rPr>
        <w:t xml:space="preserve"> </w:t>
      </w:r>
      <w:r w:rsidR="00302B57" w:rsidRPr="00963D5D">
        <w:rPr>
          <w:rFonts w:ascii="標楷體" w:hAnsi="標楷體" w:hint="eastAsia"/>
          <w:u w:val="single"/>
        </w:rPr>
        <w:t xml:space="preserve"> </w:t>
      </w:r>
      <w:r w:rsidR="00B035F3">
        <w:rPr>
          <w:rFonts w:ascii="標楷體" w:hAnsi="標楷體" w:hint="eastAsia"/>
          <w:u w:val="single"/>
        </w:rPr>
        <w:t xml:space="preserve"> </w:t>
      </w:r>
      <w:r w:rsidR="00BA0D31" w:rsidRPr="00963D5D">
        <w:rPr>
          <w:rFonts w:ascii="標楷體" w:hAnsi="標楷體" w:hint="eastAsia"/>
          <w:u w:val="single"/>
        </w:rPr>
        <w:t xml:space="preserve">   </w:t>
      </w:r>
      <w:r w:rsidR="00BA0D31" w:rsidRPr="00963D5D">
        <w:rPr>
          <w:rFonts w:ascii="標楷體" w:hAnsi="標楷體" w:hint="eastAsia"/>
        </w:rPr>
        <w:t>年</w:t>
      </w:r>
      <w:r w:rsidR="00BA0D31" w:rsidRPr="00963D5D">
        <w:rPr>
          <w:rFonts w:ascii="標楷體" w:hAnsi="標楷體" w:hint="eastAsia"/>
          <w:u w:val="single"/>
        </w:rPr>
        <w:t xml:space="preserve"> </w:t>
      </w:r>
      <w:r w:rsidR="00B035F3">
        <w:rPr>
          <w:rFonts w:ascii="標楷體" w:hAnsi="標楷體" w:hint="eastAsia"/>
          <w:u w:val="single"/>
        </w:rPr>
        <w:t xml:space="preserve">  </w:t>
      </w:r>
      <w:r w:rsidR="00302B57" w:rsidRPr="00963D5D">
        <w:rPr>
          <w:rFonts w:ascii="標楷體" w:hAnsi="標楷體" w:hint="eastAsia"/>
          <w:u w:val="single"/>
        </w:rPr>
        <w:t xml:space="preserve"> </w:t>
      </w:r>
      <w:r w:rsidR="00BA0D31" w:rsidRPr="00963D5D">
        <w:rPr>
          <w:rFonts w:ascii="標楷體" w:hAnsi="標楷體" w:hint="eastAsia"/>
          <w:u w:val="single"/>
        </w:rPr>
        <w:t xml:space="preserve">  </w:t>
      </w:r>
      <w:r w:rsidR="00BA0D31" w:rsidRPr="00963D5D">
        <w:rPr>
          <w:rFonts w:ascii="標楷體" w:hAnsi="標楷體" w:hint="eastAsia"/>
        </w:rPr>
        <w:t>月</w:t>
      </w:r>
      <w:r w:rsidR="00BA0D31" w:rsidRPr="00963D5D">
        <w:rPr>
          <w:rFonts w:ascii="標楷體" w:hAnsi="標楷體" w:hint="eastAsia"/>
          <w:u w:val="single"/>
        </w:rPr>
        <w:t xml:space="preserve"> </w:t>
      </w:r>
      <w:r w:rsidR="00302B57" w:rsidRPr="00963D5D">
        <w:rPr>
          <w:rFonts w:ascii="標楷體" w:hAnsi="標楷體" w:hint="eastAsia"/>
          <w:u w:val="single"/>
        </w:rPr>
        <w:t xml:space="preserve"> </w:t>
      </w:r>
      <w:r w:rsidR="00B035F3">
        <w:rPr>
          <w:rFonts w:ascii="標楷體" w:hAnsi="標楷體" w:hint="eastAsia"/>
          <w:u w:val="single"/>
        </w:rPr>
        <w:t xml:space="preserve">  </w:t>
      </w:r>
      <w:r w:rsidR="00BA0D31" w:rsidRPr="00963D5D">
        <w:rPr>
          <w:rFonts w:ascii="標楷體" w:hAnsi="標楷體" w:hint="eastAsia"/>
          <w:u w:val="single"/>
        </w:rPr>
        <w:t xml:space="preserve">  </w:t>
      </w:r>
      <w:r w:rsidR="00BA0D31" w:rsidRPr="00963D5D">
        <w:rPr>
          <w:rFonts w:ascii="標楷體" w:hAnsi="標楷體" w:hint="eastAsia"/>
        </w:rPr>
        <w:t>日</w:t>
      </w:r>
    </w:p>
    <w:tbl>
      <w:tblPr>
        <w:tblW w:w="111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51"/>
        <w:gridCol w:w="1931"/>
        <w:gridCol w:w="425"/>
        <w:gridCol w:w="503"/>
        <w:gridCol w:w="9"/>
        <w:gridCol w:w="964"/>
        <w:gridCol w:w="29"/>
        <w:gridCol w:w="849"/>
        <w:gridCol w:w="992"/>
        <w:gridCol w:w="114"/>
        <w:gridCol w:w="425"/>
        <w:gridCol w:w="163"/>
        <w:gridCol w:w="715"/>
        <w:gridCol w:w="279"/>
        <w:gridCol w:w="1060"/>
        <w:gridCol w:w="1649"/>
      </w:tblGrid>
      <w:tr w:rsidR="005076F7" w:rsidRPr="00A5749C" w14:paraId="36A09011" w14:textId="77777777" w:rsidTr="00127087">
        <w:trPr>
          <w:trHeight w:val="702"/>
          <w:jc w:val="center"/>
        </w:trPr>
        <w:tc>
          <w:tcPr>
            <w:tcW w:w="10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FBD8" w14:textId="77777777" w:rsidR="005076F7" w:rsidRPr="00065E25" w:rsidRDefault="005076F7" w:rsidP="005076F7">
            <w:pPr>
              <w:spacing w:line="320" w:lineRule="exact"/>
              <w:jc w:val="center"/>
              <w:rPr>
                <w:sz w:val="26"/>
                <w:szCs w:val="26"/>
              </w:rPr>
            </w:pPr>
            <w:r w:rsidRPr="00065E25">
              <w:rPr>
                <w:rFonts w:hint="eastAsia"/>
                <w:sz w:val="26"/>
                <w:szCs w:val="26"/>
              </w:rPr>
              <w:t>姓名</w:t>
            </w:r>
          </w:p>
        </w:tc>
        <w:tc>
          <w:tcPr>
            <w:tcW w:w="2859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83DB9" w14:textId="4FF82ACE" w:rsidR="005076F7" w:rsidRPr="00065E25" w:rsidRDefault="005076F7" w:rsidP="005076F7">
            <w:pPr>
              <w:spacing w:line="360" w:lineRule="exact"/>
              <w:jc w:val="center"/>
              <w:rPr>
                <w:rFonts w:ascii="標楷體" w:hAnsi="標楷體"/>
                <w:sz w:val="26"/>
                <w:szCs w:val="26"/>
              </w:rPr>
            </w:pPr>
            <w:r w:rsidRPr="00A93331">
              <w:rPr>
                <w:rFonts w:ascii="標楷體" w:hAnsi="標楷體"/>
                <w:sz w:val="26"/>
                <w:szCs w:val="26"/>
              </w:rPr>
              <w:t>$(stu_name)</w:t>
            </w:r>
          </w:p>
        </w:tc>
        <w:tc>
          <w:tcPr>
            <w:tcW w:w="1002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4BB26" w14:textId="77777777" w:rsidR="005076F7" w:rsidRPr="00065E25" w:rsidRDefault="005076F7" w:rsidP="005076F7">
            <w:pPr>
              <w:spacing w:line="360" w:lineRule="exact"/>
              <w:jc w:val="center"/>
              <w:rPr>
                <w:sz w:val="26"/>
                <w:szCs w:val="26"/>
              </w:rPr>
            </w:pPr>
            <w:r w:rsidRPr="00065E25">
              <w:rPr>
                <w:rFonts w:hint="eastAsia"/>
                <w:sz w:val="26"/>
                <w:szCs w:val="26"/>
              </w:rPr>
              <w:t>學號</w:t>
            </w:r>
          </w:p>
        </w:tc>
        <w:tc>
          <w:tcPr>
            <w:tcW w:w="254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C6B95" w14:textId="76432F9D" w:rsidR="005076F7" w:rsidRPr="00065E25" w:rsidRDefault="005076F7" w:rsidP="005076F7">
            <w:pPr>
              <w:spacing w:line="360" w:lineRule="exact"/>
              <w:jc w:val="center"/>
              <w:rPr>
                <w:rFonts w:ascii="標楷體" w:hAnsi="標楷體"/>
                <w:sz w:val="26"/>
                <w:szCs w:val="26"/>
              </w:rPr>
            </w:pPr>
            <w:r w:rsidRPr="00A93331">
              <w:rPr>
                <w:rFonts w:ascii="標楷體" w:hAnsi="標楷體"/>
                <w:sz w:val="26"/>
                <w:szCs w:val="26"/>
              </w:rPr>
              <w:t>$(stu_id)</w:t>
            </w:r>
          </w:p>
        </w:tc>
        <w:tc>
          <w:tcPr>
            <w:tcW w:w="99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8179C" w14:textId="77777777" w:rsidR="005076F7" w:rsidRPr="00065E25" w:rsidRDefault="005076F7" w:rsidP="005076F7">
            <w:pPr>
              <w:spacing w:line="32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聯絡</w:t>
            </w:r>
            <w:r w:rsidRPr="00065E25">
              <w:rPr>
                <w:rFonts w:hint="eastAsia"/>
                <w:sz w:val="26"/>
                <w:szCs w:val="26"/>
              </w:rPr>
              <w:t>電話</w:t>
            </w:r>
          </w:p>
        </w:tc>
        <w:tc>
          <w:tcPr>
            <w:tcW w:w="270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8E8567" w14:textId="48763FB0" w:rsidR="005076F7" w:rsidRPr="00065E25" w:rsidRDefault="005076F7" w:rsidP="005076F7">
            <w:pPr>
              <w:spacing w:line="320" w:lineRule="exact"/>
              <w:jc w:val="center"/>
              <w:rPr>
                <w:rFonts w:ascii="標楷體" w:hAnsi="標楷體"/>
                <w:sz w:val="26"/>
                <w:szCs w:val="26"/>
              </w:rPr>
            </w:pPr>
            <w:r w:rsidRPr="005076F7">
              <w:rPr>
                <w:rFonts w:ascii="標楷體" w:hAnsi="標楷體"/>
                <w:sz w:val="26"/>
                <w:szCs w:val="26"/>
              </w:rPr>
              <w:t>$(stu_tel)</w:t>
            </w:r>
          </w:p>
        </w:tc>
      </w:tr>
      <w:tr w:rsidR="00FE579F" w:rsidRPr="00A5749C" w14:paraId="37691505" w14:textId="77777777" w:rsidTr="00127087">
        <w:trPr>
          <w:trHeight w:val="465"/>
          <w:jc w:val="center"/>
        </w:trPr>
        <w:tc>
          <w:tcPr>
            <w:tcW w:w="101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3B93D" w14:textId="77777777" w:rsidR="00FE579F" w:rsidRDefault="00FE579F" w:rsidP="00FE579F">
            <w:pPr>
              <w:spacing w:line="32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日間部</w:t>
            </w:r>
          </w:p>
          <w:p w14:paraId="17A62391" w14:textId="77777777" w:rsidR="00FE579F" w:rsidRPr="00065E25" w:rsidRDefault="00FE579F" w:rsidP="00FE579F">
            <w:pPr>
              <w:spacing w:line="320" w:lineRule="exact"/>
              <w:jc w:val="center"/>
              <w:rPr>
                <w:sz w:val="26"/>
                <w:szCs w:val="26"/>
              </w:rPr>
            </w:pPr>
            <w:r w:rsidRPr="00065E25">
              <w:rPr>
                <w:rFonts w:hint="eastAsia"/>
                <w:sz w:val="26"/>
                <w:szCs w:val="26"/>
              </w:rPr>
              <w:t>學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Pr="00065E25">
              <w:rPr>
                <w:rFonts w:hint="eastAsia"/>
                <w:sz w:val="26"/>
                <w:szCs w:val="26"/>
              </w:rPr>
              <w:t>制</w:t>
            </w:r>
          </w:p>
        </w:tc>
        <w:tc>
          <w:tcPr>
            <w:tcW w:w="47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F3350" w14:textId="7A57310F" w:rsidR="00FE579F" w:rsidRPr="007F2E40" w:rsidRDefault="005076F7" w:rsidP="00FE579F">
            <w:pPr>
              <w:spacing w:line="320" w:lineRule="exact"/>
              <w:rPr>
                <w:rFonts w:ascii="標楷體" w:hAnsi="標楷體"/>
                <w:sz w:val="26"/>
                <w:szCs w:val="26"/>
              </w:rPr>
            </w:pPr>
            <w:r w:rsidRPr="005076F7">
              <w:rPr>
                <w:rFonts w:ascii="標楷體" w:hAnsi="標楷體"/>
                <w:sz w:val="26"/>
                <w:szCs w:val="26"/>
              </w:rPr>
              <w:t>$(edu_sys)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06265" w14:textId="77777777" w:rsidR="00FE579F" w:rsidRPr="00065E25" w:rsidRDefault="00FE579F" w:rsidP="00FE579F">
            <w:pPr>
              <w:spacing w:line="32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校區</w:t>
            </w:r>
          </w:p>
        </w:tc>
        <w:tc>
          <w:tcPr>
            <w:tcW w:w="4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81BA3D5" w14:textId="6A1EFBEF" w:rsidR="00FE579F" w:rsidRPr="00065E25" w:rsidRDefault="005076F7" w:rsidP="00FE579F">
            <w:pPr>
              <w:spacing w:line="320" w:lineRule="exact"/>
              <w:rPr>
                <w:sz w:val="26"/>
                <w:szCs w:val="26"/>
              </w:rPr>
            </w:pPr>
            <w:r w:rsidRPr="005076F7">
              <w:rPr>
                <w:rFonts w:ascii="標楷體" w:hAnsi="標楷體"/>
                <w:sz w:val="26"/>
                <w:szCs w:val="26"/>
              </w:rPr>
              <w:t>$(campus)</w:t>
            </w:r>
          </w:p>
        </w:tc>
      </w:tr>
      <w:tr w:rsidR="00FE579F" w:rsidRPr="00A5749C" w14:paraId="0F7B378F" w14:textId="77777777" w:rsidTr="00127087">
        <w:trPr>
          <w:trHeight w:val="516"/>
          <w:jc w:val="center"/>
        </w:trPr>
        <w:tc>
          <w:tcPr>
            <w:tcW w:w="101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3735" w14:textId="77777777" w:rsidR="00FE579F" w:rsidRDefault="00FE579F" w:rsidP="00FE579F">
            <w:pPr>
              <w:spacing w:line="32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現</w:t>
            </w:r>
            <w:r w:rsidRPr="00065E25">
              <w:rPr>
                <w:rFonts w:hint="eastAsia"/>
                <w:sz w:val="26"/>
                <w:szCs w:val="26"/>
              </w:rPr>
              <w:t>就讀</w:t>
            </w:r>
          </w:p>
          <w:p w14:paraId="344AD6A7" w14:textId="77777777" w:rsidR="00FE579F" w:rsidRPr="00065E25" w:rsidRDefault="00FE579F" w:rsidP="00FE579F">
            <w:pPr>
              <w:spacing w:line="320" w:lineRule="exact"/>
              <w:jc w:val="center"/>
              <w:rPr>
                <w:sz w:val="26"/>
                <w:szCs w:val="26"/>
              </w:rPr>
            </w:pPr>
            <w:r w:rsidRPr="00065E25">
              <w:rPr>
                <w:rFonts w:hint="eastAsia"/>
                <w:sz w:val="26"/>
                <w:szCs w:val="26"/>
              </w:rPr>
              <w:t>科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Pr="00065E25">
              <w:rPr>
                <w:rFonts w:hint="eastAsia"/>
                <w:sz w:val="26"/>
                <w:szCs w:val="26"/>
              </w:rPr>
              <w:t>系</w:t>
            </w:r>
          </w:p>
        </w:tc>
        <w:tc>
          <w:tcPr>
            <w:tcW w:w="1010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6199BCF" w14:textId="573E3691" w:rsidR="00FE579F" w:rsidRPr="00065E25" w:rsidRDefault="005076F7" w:rsidP="00FE579F">
            <w:pPr>
              <w:spacing w:line="300" w:lineRule="exact"/>
              <w:jc w:val="both"/>
              <w:rPr>
                <w:rFonts w:ascii="標楷體" w:hAnsi="標楷體"/>
                <w:sz w:val="26"/>
                <w:szCs w:val="26"/>
              </w:rPr>
            </w:pPr>
            <w:r w:rsidRPr="005076F7">
              <w:rPr>
                <w:rFonts w:ascii="標楷體" w:hAnsi="標楷體"/>
                <w:sz w:val="26"/>
                <w:szCs w:val="26"/>
                <w:u w:val="single"/>
              </w:rPr>
              <w:t>$(department)</w:t>
            </w:r>
            <w:r w:rsidR="00FE579F" w:rsidRPr="00065E25">
              <w:rPr>
                <w:rFonts w:ascii="標楷體" w:hAnsi="標楷體" w:hint="eastAsia"/>
                <w:sz w:val="26"/>
                <w:szCs w:val="26"/>
              </w:rPr>
              <w:t>系</w:t>
            </w:r>
            <w:r w:rsidR="00FE579F">
              <w:rPr>
                <w:rFonts w:ascii="標楷體" w:hAnsi="標楷體" w:hint="eastAsia"/>
                <w:sz w:val="26"/>
                <w:szCs w:val="26"/>
              </w:rPr>
              <w:t>（</w:t>
            </w:r>
            <w:r w:rsidR="00FE579F" w:rsidRPr="00065E25">
              <w:rPr>
                <w:rFonts w:ascii="標楷體" w:hAnsi="標楷體" w:hint="eastAsia"/>
                <w:sz w:val="26"/>
                <w:szCs w:val="26"/>
              </w:rPr>
              <w:t>所、科</w:t>
            </w:r>
            <w:r w:rsidR="00FE579F">
              <w:rPr>
                <w:rFonts w:ascii="標楷體" w:hAnsi="標楷體" w:hint="eastAsia"/>
                <w:sz w:val="26"/>
                <w:szCs w:val="26"/>
              </w:rPr>
              <w:t>、學位學程）</w:t>
            </w:r>
            <w:r w:rsidRPr="005076F7">
              <w:rPr>
                <w:rFonts w:ascii="標楷體" w:hAnsi="標楷體"/>
                <w:sz w:val="26"/>
                <w:szCs w:val="26"/>
                <w:u w:val="single"/>
              </w:rPr>
              <w:t>$(grade)</w:t>
            </w:r>
            <w:r w:rsidR="00FE579F" w:rsidRPr="00065E25">
              <w:rPr>
                <w:rFonts w:ascii="標楷體" w:hAnsi="標楷體" w:hint="eastAsia"/>
                <w:sz w:val="26"/>
                <w:szCs w:val="26"/>
              </w:rPr>
              <w:t>年級</w:t>
            </w:r>
            <w:r w:rsidRPr="005076F7">
              <w:rPr>
                <w:rFonts w:ascii="標楷體" w:hAnsi="標楷體"/>
                <w:sz w:val="26"/>
                <w:szCs w:val="26"/>
                <w:u w:val="single"/>
              </w:rPr>
              <w:t>$(class_id)</w:t>
            </w:r>
            <w:r w:rsidR="00FE579F" w:rsidRPr="00065E25">
              <w:rPr>
                <w:rFonts w:ascii="標楷體" w:hAnsi="標楷體" w:hint="eastAsia"/>
                <w:sz w:val="26"/>
                <w:szCs w:val="26"/>
              </w:rPr>
              <w:t>班</w:t>
            </w:r>
          </w:p>
        </w:tc>
      </w:tr>
      <w:tr w:rsidR="00FE579F" w:rsidRPr="00A5749C" w14:paraId="5375C2B9" w14:textId="77777777" w:rsidTr="00127087">
        <w:trPr>
          <w:trHeight w:val="850"/>
          <w:jc w:val="center"/>
        </w:trPr>
        <w:tc>
          <w:tcPr>
            <w:tcW w:w="11120" w:type="dxa"/>
            <w:gridSpan w:val="1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A6BB8B" w14:textId="4F2AE2F5" w:rsidR="00FE579F" w:rsidRPr="008D03D9" w:rsidRDefault="005076F7" w:rsidP="00FE579F">
            <w:pPr>
              <w:spacing w:line="320" w:lineRule="exact"/>
              <w:jc w:val="both"/>
              <w:rPr>
                <w:rFonts w:ascii="標楷體" w:hAnsi="標楷體"/>
              </w:rPr>
            </w:pPr>
            <w:r w:rsidRPr="005076F7">
              <w:rPr>
                <w:rFonts w:ascii="標楷體" w:hAnsi="標楷體"/>
              </w:rPr>
              <w:t>$(stu_type)</w:t>
            </w:r>
          </w:p>
        </w:tc>
      </w:tr>
      <w:tr w:rsidR="00FE579F" w:rsidRPr="00A5749C" w14:paraId="2212589C" w14:textId="77777777" w:rsidTr="00127087">
        <w:trPr>
          <w:trHeight w:val="1134"/>
          <w:jc w:val="center"/>
        </w:trPr>
        <w:tc>
          <w:tcPr>
            <w:tcW w:w="11120" w:type="dxa"/>
            <w:gridSpan w:val="17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BC1D87" w14:textId="77777777" w:rsidR="00FE579F" w:rsidRPr="00324409" w:rsidRDefault="00FE579F" w:rsidP="00FE579F">
            <w:pPr>
              <w:spacing w:line="280" w:lineRule="exact"/>
              <w:jc w:val="both"/>
              <w:rPr>
                <w:rFonts w:ascii="標楷體" w:hAnsi="標楷體"/>
                <w:b/>
              </w:rPr>
            </w:pPr>
            <w:r w:rsidRPr="00AB63F6">
              <w:rPr>
                <w:rFonts w:ascii="標楷體" w:hAnsi="標楷體" w:hint="eastAsia"/>
                <w:b/>
                <w:shd w:val="pct15" w:color="auto" w:fill="FFFFFF"/>
              </w:rPr>
              <w:t>擬抵</w:t>
            </w:r>
            <w:r>
              <w:rPr>
                <w:rFonts w:ascii="標楷體" w:hAnsi="標楷體" w:hint="eastAsia"/>
                <w:b/>
                <w:shd w:val="pct15" w:color="auto" w:fill="FFFFFF"/>
              </w:rPr>
              <w:t>修課程請依下列不同審核</w:t>
            </w:r>
            <w:r w:rsidRPr="00AB63F6">
              <w:rPr>
                <w:rFonts w:ascii="標楷體" w:hAnsi="標楷體" w:hint="eastAsia"/>
                <w:b/>
                <w:shd w:val="pct15" w:color="auto" w:fill="FFFFFF"/>
              </w:rPr>
              <w:t>單位，</w:t>
            </w:r>
            <w:r w:rsidRPr="00324409">
              <w:rPr>
                <w:rFonts w:ascii="標楷體" w:hAnsi="標楷體" w:hint="eastAsia"/>
                <w:b/>
                <w:shd w:val="pct15" w:color="auto" w:fill="FFFFFF"/>
              </w:rPr>
              <w:t>分別填寫</w:t>
            </w:r>
            <w:r w:rsidRPr="00AB63F6">
              <w:rPr>
                <w:rFonts w:ascii="標楷體" w:hAnsi="標楷體" w:hint="eastAsia"/>
                <w:b/>
                <w:u w:val="single"/>
                <w:shd w:val="pct15" w:color="auto" w:fill="FFFFFF"/>
              </w:rPr>
              <w:t>申請表</w:t>
            </w:r>
            <w:r>
              <w:rPr>
                <w:rFonts w:ascii="標楷體" w:hAnsi="標楷體" w:hint="eastAsia"/>
                <w:b/>
                <w:shd w:val="pct15" w:color="auto" w:fill="FFFFFF"/>
              </w:rPr>
              <w:t>及</w:t>
            </w:r>
            <w:r w:rsidRPr="00324409">
              <w:rPr>
                <w:rFonts w:ascii="標楷體" w:hAnsi="標楷體" w:hint="eastAsia"/>
                <w:b/>
                <w:shd w:val="pct15" w:color="auto" w:fill="FFFFFF"/>
              </w:rPr>
              <w:t>檢附</w:t>
            </w:r>
            <w:r w:rsidRPr="000F646F">
              <w:rPr>
                <w:rFonts w:ascii="標楷體" w:hAnsi="標楷體" w:hint="eastAsia"/>
                <w:b/>
                <w:u w:val="single"/>
                <w:shd w:val="pct15" w:color="auto" w:fill="FFFFFF"/>
              </w:rPr>
              <w:t>歷年</w:t>
            </w:r>
            <w:r w:rsidRPr="00AB63F6">
              <w:rPr>
                <w:rFonts w:ascii="標楷體" w:hAnsi="標楷體" w:hint="eastAsia"/>
                <w:b/>
                <w:u w:val="single"/>
                <w:shd w:val="pct15" w:color="auto" w:fill="FFFFFF"/>
              </w:rPr>
              <w:t>成績單正本</w:t>
            </w:r>
            <w:r w:rsidRPr="00324409">
              <w:rPr>
                <w:rFonts w:ascii="標楷體" w:hAnsi="標楷體" w:hint="eastAsia"/>
                <w:b/>
              </w:rPr>
              <w:t>：</w:t>
            </w:r>
          </w:p>
          <w:p w14:paraId="36C5BA95" w14:textId="77777777" w:rsidR="00FE579F" w:rsidRDefault="00FE579F" w:rsidP="00FE579F">
            <w:pPr>
              <w:spacing w:line="280" w:lineRule="exact"/>
              <w:jc w:val="both"/>
              <w:rPr>
                <w:rFonts w:ascii="標楷體" w:hAnsi="標楷體"/>
              </w:rPr>
            </w:pPr>
            <w:r w:rsidRPr="00A5749C">
              <w:rPr>
                <w:rFonts w:ascii="標楷體" w:hAnsi="標楷體" w:hint="eastAsia"/>
              </w:rPr>
              <w:t>□</w:t>
            </w:r>
            <w:r w:rsidRPr="005B2D34">
              <w:rPr>
                <w:rFonts w:ascii="標楷體" w:hAnsi="標楷體" w:hint="eastAsia"/>
              </w:rPr>
              <w:t>科</w:t>
            </w:r>
            <w:r>
              <w:rPr>
                <w:rFonts w:ascii="標楷體" w:hAnsi="標楷體" w:hint="eastAsia"/>
              </w:rPr>
              <w:t>系所專業必修、專業選修、外系課程（審核單位：學生所屬</w:t>
            </w:r>
            <w:r w:rsidRPr="005B2D34">
              <w:rPr>
                <w:rFonts w:ascii="標楷體" w:hAnsi="標楷體" w:hint="eastAsia"/>
              </w:rPr>
              <w:t>科</w:t>
            </w:r>
            <w:r>
              <w:rPr>
                <w:rFonts w:ascii="標楷體" w:hAnsi="標楷體" w:hint="eastAsia"/>
              </w:rPr>
              <w:t>系所</w:t>
            </w:r>
            <w:r>
              <w:rPr>
                <w:rFonts w:ascii="標楷體" w:hAnsi="標楷體"/>
              </w:rPr>
              <w:t>）</w:t>
            </w:r>
          </w:p>
          <w:p w14:paraId="5A93A73E" w14:textId="77777777" w:rsidR="00FE579F" w:rsidRPr="00A5749C" w:rsidRDefault="00FE579F" w:rsidP="00FE579F">
            <w:pPr>
              <w:spacing w:line="280" w:lineRule="exact"/>
              <w:jc w:val="both"/>
              <w:rPr>
                <w:rFonts w:ascii="標楷體" w:hAnsi="標楷體"/>
              </w:rPr>
            </w:pP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國語文、應用文課程（審核單位：</w:t>
            </w:r>
            <w:r w:rsidRPr="00EB77D2">
              <w:rPr>
                <w:rFonts w:ascii="標楷體" w:hAnsi="標楷體" w:hint="eastAsia"/>
              </w:rPr>
              <w:t>基礎教育中心</w:t>
            </w:r>
            <w:r>
              <w:rPr>
                <w:rFonts w:ascii="標楷體" w:hAnsi="標楷體" w:hint="eastAsia"/>
              </w:rPr>
              <w:t xml:space="preserve">）  </w:t>
            </w: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服務教育課程（審核單位：學務處）</w:t>
            </w:r>
          </w:p>
          <w:p w14:paraId="6D83C971" w14:textId="77777777" w:rsidR="00FE579F" w:rsidRDefault="00FE579F" w:rsidP="00FE579F">
            <w:pPr>
              <w:spacing w:line="280" w:lineRule="exact"/>
              <w:jc w:val="both"/>
              <w:rPr>
                <w:rFonts w:ascii="標楷體" w:hAnsi="標楷體"/>
              </w:rPr>
            </w:pP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核心及博雅通識課程（審核查單位：博雅教育中心）</w:t>
            </w: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體育課程（審核單位：體育室）</w:t>
            </w:r>
          </w:p>
          <w:p w14:paraId="73D3DEAC" w14:textId="77777777" w:rsidR="00FE579F" w:rsidRPr="00A5749C" w:rsidRDefault="00FE579F" w:rsidP="00FE579F">
            <w:pPr>
              <w:spacing w:line="280" w:lineRule="exact"/>
              <w:jc w:val="both"/>
              <w:rPr>
                <w:rFonts w:ascii="標楷體" w:hAnsi="標楷體"/>
              </w:rPr>
            </w:pP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 xml:space="preserve">外語課程（審核單位：外語教育中心）            </w:t>
            </w: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軍訓、全民國防教育課程（審核單位：軍訓室）</w:t>
            </w:r>
          </w:p>
        </w:tc>
      </w:tr>
      <w:tr w:rsidR="00FE579F" w:rsidRPr="00A5749C" w14:paraId="34E54E97" w14:textId="77777777" w:rsidTr="009C163A">
        <w:trPr>
          <w:trHeight w:val="340"/>
          <w:jc w:val="center"/>
        </w:trPr>
        <w:tc>
          <w:tcPr>
            <w:tcW w:w="3881" w:type="dxa"/>
            <w:gridSpan w:val="6"/>
            <w:tcBorders>
              <w:top w:val="single" w:sz="1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E1058" w14:textId="77777777" w:rsidR="00FE579F" w:rsidRPr="00A5749C" w:rsidRDefault="00FE579F" w:rsidP="00FE579F">
            <w:pPr>
              <w:spacing w:line="320" w:lineRule="exact"/>
              <w:jc w:val="center"/>
              <w:rPr>
                <w:rFonts w:ascii="標楷體" w:hAnsi="標楷體"/>
                <w:sz w:val="28"/>
                <w:szCs w:val="28"/>
              </w:rPr>
            </w:pPr>
            <w:r w:rsidRPr="00A5749C">
              <w:rPr>
                <w:rFonts w:ascii="標楷體" w:hAnsi="標楷體" w:hint="eastAsia"/>
                <w:sz w:val="28"/>
                <w:szCs w:val="28"/>
              </w:rPr>
              <w:t>已修</w:t>
            </w:r>
            <w:r>
              <w:rPr>
                <w:rFonts w:ascii="標楷體" w:hAnsi="標楷體" w:hint="eastAsia"/>
                <w:sz w:val="28"/>
                <w:szCs w:val="28"/>
              </w:rPr>
              <w:t>習</w:t>
            </w:r>
            <w:r w:rsidRPr="00A5749C">
              <w:rPr>
                <w:rFonts w:ascii="標楷體" w:hAnsi="標楷體" w:hint="eastAsia"/>
                <w:sz w:val="28"/>
                <w:szCs w:val="28"/>
              </w:rPr>
              <w:t>及格科目</w:t>
            </w:r>
          </w:p>
        </w:tc>
        <w:tc>
          <w:tcPr>
            <w:tcW w:w="7239" w:type="dxa"/>
            <w:gridSpan w:val="11"/>
            <w:tcBorders>
              <w:top w:val="single" w:sz="18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25D83C" w14:textId="77777777" w:rsidR="00FE579F" w:rsidRPr="00A5749C" w:rsidRDefault="00FE579F" w:rsidP="00FE579F">
            <w:pPr>
              <w:spacing w:line="320" w:lineRule="exact"/>
              <w:jc w:val="center"/>
              <w:rPr>
                <w:rFonts w:ascii="標楷體" w:hAnsi="標楷體"/>
                <w:sz w:val="28"/>
                <w:szCs w:val="28"/>
              </w:rPr>
            </w:pPr>
            <w:r w:rsidRPr="00A5749C">
              <w:rPr>
                <w:rFonts w:ascii="標楷體" w:hAnsi="標楷體" w:hint="eastAsia"/>
                <w:sz w:val="28"/>
                <w:szCs w:val="28"/>
              </w:rPr>
              <w:t>擬抵</w:t>
            </w:r>
            <w:r>
              <w:rPr>
                <w:rFonts w:ascii="標楷體" w:hAnsi="標楷體" w:hint="eastAsia"/>
                <w:sz w:val="28"/>
                <w:szCs w:val="28"/>
              </w:rPr>
              <w:t>修</w:t>
            </w:r>
            <w:r w:rsidRPr="00A5749C">
              <w:rPr>
                <w:rFonts w:ascii="標楷體" w:hAnsi="標楷體" w:hint="eastAsia"/>
                <w:sz w:val="28"/>
                <w:szCs w:val="28"/>
              </w:rPr>
              <w:t>本校科目</w:t>
            </w:r>
          </w:p>
        </w:tc>
      </w:tr>
      <w:tr w:rsidR="00FE579F" w:rsidRPr="00A5749C" w14:paraId="7F70654A" w14:textId="77777777" w:rsidTr="00DB5240">
        <w:trPr>
          <w:trHeight w:val="567"/>
          <w:jc w:val="center"/>
        </w:trPr>
        <w:tc>
          <w:tcPr>
            <w:tcW w:w="962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04B3B2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學年度</w:t>
            </w:r>
          </w:p>
          <w:p w14:paraId="3B6EA063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學期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0BBEF3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A9209B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學分</w:t>
            </w:r>
          </w:p>
        </w:tc>
        <w:tc>
          <w:tcPr>
            <w:tcW w:w="512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4BA37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成績</w:t>
            </w:r>
          </w:p>
        </w:tc>
        <w:tc>
          <w:tcPr>
            <w:tcW w:w="964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78BD01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學年度</w:t>
            </w:r>
          </w:p>
          <w:p w14:paraId="45F78DDA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學期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9D0C4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AD09D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學分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41CF9B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修</w:t>
            </w:r>
            <w:r>
              <w:rPr>
                <w:rFonts w:ascii="標楷體" w:hAnsi="標楷體" w:hint="eastAsia"/>
              </w:rPr>
              <w:t>別</w:t>
            </w:r>
          </w:p>
        </w:tc>
        <w:tc>
          <w:tcPr>
            <w:tcW w:w="164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C64C78" w14:textId="77777777" w:rsidR="00FE579F" w:rsidRPr="003C3569" w:rsidRDefault="00FE579F" w:rsidP="00FE579F">
            <w:pPr>
              <w:spacing w:line="240" w:lineRule="exac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審核</w:t>
            </w:r>
            <w:r w:rsidRPr="003C3569">
              <w:rPr>
                <w:rFonts w:ascii="標楷體" w:hAnsi="標楷體" w:hint="eastAsia"/>
              </w:rPr>
              <w:t>結果</w:t>
            </w:r>
          </w:p>
        </w:tc>
      </w:tr>
      <w:tr w:rsidR="003A133D" w:rsidRPr="00A5749C" w14:paraId="5562DD52" w14:textId="77777777" w:rsidTr="00682912">
        <w:trPr>
          <w:trHeight w:hRule="exact" w:val="907"/>
          <w:jc w:val="center"/>
        </w:trPr>
        <w:tc>
          <w:tcPr>
            <w:tcW w:w="962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5EAD5F3" w14:textId="108029D3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$(get_term_1)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1E8DBC" w14:textId="1FD14B23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$(get_course_1)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3069EB" w14:textId="3B3C3C21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$(get_credit_1)</w:t>
            </w:r>
          </w:p>
        </w:tc>
        <w:tc>
          <w:tcPr>
            <w:tcW w:w="51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C49B2" w14:textId="10DBA398" w:rsidR="003A133D" w:rsidRPr="00A95491" w:rsidRDefault="003A133D" w:rsidP="003A133D">
            <w:pPr>
              <w:jc w:val="center"/>
              <w:rPr>
                <w:rFonts w:ascii="標楷體" w:hAnsi="標楷體"/>
                <w:b/>
              </w:rPr>
            </w:pPr>
            <w:r w:rsidRPr="00D00C2C">
              <w:rPr>
                <w:rFonts w:ascii="標楷體" w:hAnsi="標楷體"/>
                <w:b/>
              </w:rPr>
              <w:t>$(get_score_1)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6383E5AA" w14:textId="551FBD62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$(set_term_1)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0E86D8" w14:textId="3DB13729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$(set_course_1)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EF61" w14:textId="529E0293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$(set_credit_1)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15BD4" w14:textId="12D5A3B6" w:rsidR="003A133D" w:rsidRPr="00341B0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  <w:szCs w:val="20"/>
              </w:rPr>
            </w:pPr>
            <w:r w:rsidRPr="00D00C2C">
              <w:rPr>
                <w:rFonts w:ascii="標楷體" w:hAnsi="標楷體"/>
                <w:sz w:val="20"/>
              </w:rPr>
              <w:t>$(set_type_1)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3FB290F" w14:textId="28F63C95" w:rsidR="003A133D" w:rsidRPr="00174808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D00C2C">
              <w:rPr>
                <w:rFonts w:ascii="標楷體" w:hAnsi="標楷體"/>
                <w:sz w:val="20"/>
              </w:rPr>
              <w:t>$(set_verify_1)</w:t>
            </w:r>
          </w:p>
        </w:tc>
      </w:tr>
      <w:tr w:rsidR="003A133D" w:rsidRPr="00A5749C" w14:paraId="7FED6CBB" w14:textId="77777777" w:rsidTr="00682912">
        <w:trPr>
          <w:trHeight w:hRule="exact" w:val="907"/>
          <w:jc w:val="center"/>
        </w:trPr>
        <w:tc>
          <w:tcPr>
            <w:tcW w:w="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D16775" w14:textId="097EF434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$(get_term_2)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14:paraId="187AD716" w14:textId="666B1AB9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$(get_course_2)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B9A29D4" w14:textId="35ED0F03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$(get_credit_2)</w:t>
            </w:r>
          </w:p>
        </w:tc>
        <w:tc>
          <w:tcPr>
            <w:tcW w:w="512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44384C1" w14:textId="6265BDD4" w:rsidR="003A133D" w:rsidRPr="00A95491" w:rsidRDefault="003A133D" w:rsidP="003A133D">
            <w:pPr>
              <w:jc w:val="center"/>
              <w:rPr>
                <w:rFonts w:ascii="標楷體" w:hAnsi="標楷體"/>
                <w:b/>
              </w:rPr>
            </w:pPr>
            <w:r w:rsidRPr="001B19D3">
              <w:rPr>
                <w:rFonts w:ascii="標楷體" w:hAnsi="標楷體"/>
                <w:b/>
              </w:rPr>
              <w:t>$(get_score_2)</w:t>
            </w:r>
          </w:p>
        </w:tc>
        <w:tc>
          <w:tcPr>
            <w:tcW w:w="96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D48B8AE" w14:textId="743062C0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$(set_term_2)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79E1B982" w14:textId="7F495FCD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$(set_course_2)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A94F" w14:textId="3CED25A6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$(set_credit_2)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DA7C" w14:textId="70CA139D" w:rsidR="003A133D" w:rsidRPr="00341B0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  <w:szCs w:val="20"/>
              </w:rPr>
            </w:pPr>
            <w:r w:rsidRPr="001B19D3">
              <w:rPr>
                <w:rFonts w:ascii="標楷體" w:hAnsi="標楷體"/>
                <w:sz w:val="20"/>
              </w:rPr>
              <w:t>$(set_type_2)</w:t>
            </w:r>
          </w:p>
        </w:tc>
        <w:tc>
          <w:tcPr>
            <w:tcW w:w="164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565450" w14:textId="135F64BA" w:rsidR="003A133D" w:rsidRPr="009B2F5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1B19D3">
              <w:rPr>
                <w:rFonts w:ascii="標楷體" w:hAnsi="標楷體"/>
                <w:sz w:val="20"/>
              </w:rPr>
              <w:t>$(set_verify_2)</w:t>
            </w:r>
          </w:p>
        </w:tc>
      </w:tr>
      <w:tr w:rsidR="003A133D" w:rsidRPr="00A5749C" w14:paraId="40D5A71A" w14:textId="77777777" w:rsidTr="00682912">
        <w:trPr>
          <w:trHeight w:hRule="exact" w:val="907"/>
          <w:jc w:val="center"/>
        </w:trPr>
        <w:tc>
          <w:tcPr>
            <w:tcW w:w="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27142E2" w14:textId="4DA7DC42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$(get_term_3)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14:paraId="5E1FC92B" w14:textId="3BB99BA8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$(get_course_3)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4755423" w14:textId="5A95410A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$(get_credit_3)</w:t>
            </w:r>
          </w:p>
        </w:tc>
        <w:tc>
          <w:tcPr>
            <w:tcW w:w="512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4296A34" w14:textId="2AED01A3" w:rsidR="003A133D" w:rsidRPr="00A95491" w:rsidRDefault="003A133D" w:rsidP="003A133D">
            <w:pPr>
              <w:jc w:val="center"/>
              <w:rPr>
                <w:rFonts w:ascii="標楷體" w:hAnsi="標楷體"/>
                <w:b/>
              </w:rPr>
            </w:pPr>
            <w:r w:rsidRPr="00EA1DF7">
              <w:rPr>
                <w:rFonts w:ascii="標楷體" w:hAnsi="標楷體"/>
                <w:b/>
              </w:rPr>
              <w:t>$(get_score_3)</w:t>
            </w:r>
          </w:p>
        </w:tc>
        <w:tc>
          <w:tcPr>
            <w:tcW w:w="96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3DC1C2A" w14:textId="61649E5C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$(set_term_3)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0E3157D8" w14:textId="6C1C0896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$(set_course_3)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B21E" w14:textId="0A82422E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$(set_credit_3)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44A51" w14:textId="4231908A" w:rsidR="003A133D" w:rsidRPr="00341B0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  <w:szCs w:val="20"/>
              </w:rPr>
            </w:pPr>
            <w:r w:rsidRPr="00EA1DF7">
              <w:rPr>
                <w:rFonts w:ascii="標楷體" w:hAnsi="標楷體"/>
                <w:sz w:val="20"/>
              </w:rPr>
              <w:t>$(set_type_3)</w:t>
            </w:r>
          </w:p>
        </w:tc>
        <w:tc>
          <w:tcPr>
            <w:tcW w:w="164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D05568A" w14:textId="0282CFF5" w:rsidR="003A133D" w:rsidRPr="003D7727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$(set_verify_3)</w:t>
            </w:r>
          </w:p>
        </w:tc>
      </w:tr>
      <w:tr w:rsidR="003A133D" w:rsidRPr="00A5749C" w14:paraId="35C77196" w14:textId="77777777" w:rsidTr="00682912">
        <w:trPr>
          <w:trHeight w:hRule="exact" w:val="907"/>
          <w:jc w:val="center"/>
        </w:trPr>
        <w:tc>
          <w:tcPr>
            <w:tcW w:w="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F786869" w14:textId="6F70AAF7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$(get_term_4)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14:paraId="294A676D" w14:textId="505BB214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$(get_course_4)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66E8DED" w14:textId="68CB8CD8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$(get_credit_4)</w:t>
            </w:r>
          </w:p>
        </w:tc>
        <w:tc>
          <w:tcPr>
            <w:tcW w:w="512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4781F4" w14:textId="63E723AB" w:rsidR="003A133D" w:rsidRPr="00A95491" w:rsidRDefault="003A133D" w:rsidP="003A133D">
            <w:pPr>
              <w:jc w:val="center"/>
              <w:rPr>
                <w:rFonts w:ascii="標楷體" w:hAnsi="標楷體"/>
                <w:b/>
              </w:rPr>
            </w:pPr>
            <w:r w:rsidRPr="00EA1DF7">
              <w:rPr>
                <w:rFonts w:ascii="標楷體" w:hAnsi="標楷體"/>
                <w:b/>
              </w:rPr>
              <w:t>$(get_score_4)</w:t>
            </w:r>
          </w:p>
        </w:tc>
        <w:tc>
          <w:tcPr>
            <w:tcW w:w="96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4516B13" w14:textId="355031DC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$(set_term_4)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62856E13" w14:textId="60959D7C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$(set_course_4)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CB541" w14:textId="66C792B5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$(set_credit_4)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492C" w14:textId="115422D7" w:rsidR="003A133D" w:rsidRPr="00341B0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  <w:szCs w:val="20"/>
              </w:rPr>
            </w:pPr>
            <w:r w:rsidRPr="00EA1DF7">
              <w:rPr>
                <w:rFonts w:ascii="標楷體" w:hAnsi="標楷體"/>
                <w:sz w:val="20"/>
              </w:rPr>
              <w:t>$(set_type_4)</w:t>
            </w:r>
          </w:p>
        </w:tc>
        <w:tc>
          <w:tcPr>
            <w:tcW w:w="164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62BB4E4" w14:textId="63C959F6" w:rsidR="003A133D" w:rsidRPr="009B2F5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$(set_verify_4)</w:t>
            </w:r>
          </w:p>
        </w:tc>
      </w:tr>
      <w:tr w:rsidR="003A133D" w:rsidRPr="00A5749C" w14:paraId="0DB0A36E" w14:textId="77777777" w:rsidTr="00682912">
        <w:trPr>
          <w:trHeight w:hRule="exact" w:val="907"/>
          <w:jc w:val="center"/>
        </w:trPr>
        <w:tc>
          <w:tcPr>
            <w:tcW w:w="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5D4A67" w14:textId="3E8D13A0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$(get_term_5)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14:paraId="78FC331F" w14:textId="4536B21F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$(get_course_5)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E422711" w14:textId="5E5C36A9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$(get_credit_5)</w:t>
            </w:r>
          </w:p>
        </w:tc>
        <w:tc>
          <w:tcPr>
            <w:tcW w:w="512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AE1AC4A" w14:textId="12A9E4B6" w:rsidR="003A133D" w:rsidRPr="00A95491" w:rsidRDefault="003A133D" w:rsidP="003A133D">
            <w:pPr>
              <w:jc w:val="center"/>
              <w:rPr>
                <w:rFonts w:ascii="標楷體" w:hAnsi="標楷體"/>
                <w:b/>
              </w:rPr>
            </w:pPr>
            <w:r w:rsidRPr="00EA1DF7">
              <w:rPr>
                <w:rFonts w:ascii="標楷體" w:hAnsi="標楷體"/>
                <w:b/>
              </w:rPr>
              <w:t>$(get_score_5)</w:t>
            </w:r>
          </w:p>
        </w:tc>
        <w:tc>
          <w:tcPr>
            <w:tcW w:w="96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E9B6920" w14:textId="1AB7E280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$(set_term_5)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B1CCD16" w14:textId="1B790DD0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$(set_course_5)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4A460" w14:textId="0E1398B7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$(set_credit_5)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ECD8" w14:textId="20D66825" w:rsidR="003A133D" w:rsidRPr="00341B0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  <w:szCs w:val="20"/>
              </w:rPr>
            </w:pPr>
            <w:r w:rsidRPr="00EA1DF7">
              <w:rPr>
                <w:rFonts w:ascii="標楷體" w:hAnsi="標楷體"/>
                <w:sz w:val="20"/>
              </w:rPr>
              <w:t>$(set_type_5)</w:t>
            </w:r>
          </w:p>
        </w:tc>
        <w:tc>
          <w:tcPr>
            <w:tcW w:w="164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6B876C1" w14:textId="5C6607BD" w:rsidR="003A133D" w:rsidRPr="009B2F5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$(set_verify_5)</w:t>
            </w:r>
          </w:p>
        </w:tc>
      </w:tr>
      <w:tr w:rsidR="003A133D" w:rsidRPr="00A5749C" w14:paraId="676A803B" w14:textId="77777777" w:rsidTr="00682912">
        <w:trPr>
          <w:trHeight w:hRule="exact" w:val="907"/>
          <w:jc w:val="center"/>
        </w:trPr>
        <w:tc>
          <w:tcPr>
            <w:tcW w:w="9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C7A7A38" w14:textId="5143D59F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$(get_term_6)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1AF8638" w14:textId="3267072F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$(get_course_6)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5BCDDF3" w14:textId="358B686C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$(get_credit_6)</w:t>
            </w:r>
          </w:p>
        </w:tc>
        <w:tc>
          <w:tcPr>
            <w:tcW w:w="512" w:type="dxa"/>
            <w:gridSpan w:val="2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B7152" w14:textId="4031C29D" w:rsidR="003A133D" w:rsidRPr="00A95491" w:rsidRDefault="003A133D" w:rsidP="003A133D">
            <w:pPr>
              <w:jc w:val="center"/>
              <w:rPr>
                <w:rFonts w:ascii="標楷體" w:hAnsi="標楷體"/>
                <w:b/>
              </w:rPr>
            </w:pPr>
            <w:r w:rsidRPr="00EA1DF7">
              <w:rPr>
                <w:rFonts w:ascii="標楷體" w:hAnsi="標楷體"/>
                <w:b/>
              </w:rPr>
              <w:t>$(get_score_6)</w:t>
            </w:r>
          </w:p>
        </w:tc>
        <w:tc>
          <w:tcPr>
            <w:tcW w:w="964" w:type="dxa"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B57198D" w14:textId="5003D089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$(set_term_6)</w:t>
            </w:r>
          </w:p>
        </w:tc>
        <w:tc>
          <w:tcPr>
            <w:tcW w:w="1984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7C09FE" w14:textId="3D63E6E5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$(set_course_6)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831F5" w14:textId="3C9DB1D6" w:rsidR="003A133D" w:rsidRPr="00A5749C" w:rsidRDefault="003A133D" w:rsidP="003A133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$(set_credit_6)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82FB6F2" w14:textId="08BC45FF" w:rsidR="003A133D" w:rsidRPr="00341B0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  <w:szCs w:val="20"/>
              </w:rPr>
            </w:pPr>
            <w:r w:rsidRPr="00EA1DF7">
              <w:rPr>
                <w:rFonts w:ascii="標楷體" w:hAnsi="標楷體"/>
                <w:sz w:val="20"/>
              </w:rPr>
              <w:t>$(set_type_6)</w:t>
            </w:r>
          </w:p>
        </w:tc>
        <w:tc>
          <w:tcPr>
            <w:tcW w:w="164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690826" w14:textId="39D606A7" w:rsidR="003A133D" w:rsidRPr="009B2F5A" w:rsidRDefault="003A133D" w:rsidP="003A133D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$(set_verify_6)</w:t>
            </w:r>
          </w:p>
        </w:tc>
      </w:tr>
      <w:tr w:rsidR="00FE579F" w:rsidRPr="00A5749C" w14:paraId="3CAE07F7" w14:textId="77777777" w:rsidTr="00127087">
        <w:trPr>
          <w:trHeight w:val="57"/>
          <w:jc w:val="center"/>
        </w:trPr>
        <w:tc>
          <w:tcPr>
            <w:tcW w:w="8132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63CE2" w14:textId="77777777" w:rsidR="00FE579F" w:rsidRPr="00382621" w:rsidRDefault="00FE579F" w:rsidP="00FE579F">
            <w:pPr>
              <w:pStyle w:val="cjk"/>
              <w:spacing w:before="0" w:line="30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※本</w:t>
            </w:r>
            <w:r w:rsidRPr="00D70612">
              <w:rPr>
                <w:rFonts w:ascii="標楷體" w:hAnsi="標楷體" w:hint="eastAsia"/>
              </w:rPr>
              <w:t>人已確認申請</w:t>
            </w:r>
            <w:r>
              <w:rPr>
                <w:rFonts w:ascii="標楷體" w:hAnsi="標楷體" w:hint="eastAsia"/>
              </w:rPr>
              <w:t>抵修</w:t>
            </w:r>
            <w:r w:rsidRPr="00D70612">
              <w:rPr>
                <w:rFonts w:ascii="標楷體" w:hAnsi="標楷體" w:hint="eastAsia"/>
              </w:rPr>
              <w:t>課程，共</w:t>
            </w:r>
            <w:r>
              <w:rPr>
                <w:rFonts w:ascii="標楷體" w:hAnsi="標楷體" w:hint="eastAsia"/>
                <w:u w:val="single"/>
              </w:rPr>
              <w:t xml:space="preserve">　　　　</w:t>
            </w:r>
            <w:r>
              <w:rPr>
                <w:rFonts w:ascii="標楷體" w:hAnsi="標楷體" w:hint="eastAsia"/>
              </w:rPr>
              <w:t>門</w:t>
            </w:r>
            <w:r>
              <w:rPr>
                <w:rFonts w:ascii="標楷體" w:hAnsi="標楷體" w:hint="eastAsia"/>
                <w:u w:val="single"/>
              </w:rPr>
              <w:t xml:space="preserve">　　　　</w:t>
            </w:r>
            <w:r>
              <w:rPr>
                <w:rFonts w:ascii="標楷體" w:hAnsi="標楷體" w:hint="eastAsia"/>
              </w:rPr>
              <w:t xml:space="preserve">學分。           </w:t>
            </w:r>
          </w:p>
        </w:tc>
        <w:tc>
          <w:tcPr>
            <w:tcW w:w="298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/>
            <w:vAlign w:val="center"/>
          </w:tcPr>
          <w:p w14:paraId="7F1AA80D" w14:textId="77777777" w:rsidR="00FE579F" w:rsidRPr="007D7375" w:rsidRDefault="00FE579F" w:rsidP="00FE579F">
            <w:pPr>
              <w:pStyle w:val="cjk"/>
              <w:spacing w:before="0" w:line="280" w:lineRule="exact"/>
              <w:jc w:val="center"/>
              <w:rPr>
                <w:rFonts w:ascii="標楷體" w:hAnsi="標楷體"/>
              </w:rPr>
            </w:pPr>
            <w:r w:rsidRPr="000A4662">
              <w:rPr>
                <w:rFonts w:ascii="標楷體" w:hAnsi="標楷體" w:hint="eastAsia"/>
              </w:rPr>
              <w:t>申請人簽章</w:t>
            </w:r>
          </w:p>
        </w:tc>
      </w:tr>
      <w:tr w:rsidR="00FE579F" w:rsidRPr="00A5749C" w14:paraId="0B183768" w14:textId="77777777" w:rsidTr="00127087">
        <w:trPr>
          <w:trHeight w:val="567"/>
          <w:jc w:val="center"/>
        </w:trPr>
        <w:tc>
          <w:tcPr>
            <w:tcW w:w="8132" w:type="dxa"/>
            <w:gridSpan w:val="14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5157" w14:textId="77777777" w:rsidR="00FE579F" w:rsidRDefault="00FE579F" w:rsidP="00FE579F">
            <w:pPr>
              <w:pStyle w:val="cjk"/>
              <w:spacing w:before="0" w:line="300" w:lineRule="exact"/>
              <w:jc w:val="both"/>
              <w:rPr>
                <w:rFonts w:ascii="標楷體" w:hAnsi="標楷體"/>
              </w:rPr>
            </w:pPr>
          </w:p>
        </w:tc>
        <w:tc>
          <w:tcPr>
            <w:tcW w:w="298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6162CD" w14:textId="77777777" w:rsidR="00FE579F" w:rsidRPr="001259B2" w:rsidRDefault="00FE579F" w:rsidP="00FE579F">
            <w:pPr>
              <w:pStyle w:val="cjk"/>
              <w:spacing w:before="0" w:line="360" w:lineRule="exact"/>
              <w:jc w:val="both"/>
              <w:rPr>
                <w:rFonts w:ascii="標楷體" w:hAnsi="標楷體"/>
                <w:b/>
                <w:shd w:val="pct15" w:color="auto" w:fill="FFFFFF"/>
              </w:rPr>
            </w:pPr>
          </w:p>
        </w:tc>
      </w:tr>
    </w:tbl>
    <w:p w14:paraId="3B123798" w14:textId="77777777" w:rsidR="006C199B" w:rsidRDefault="006C199B" w:rsidP="006C199B">
      <w:pPr>
        <w:spacing w:line="14" w:lineRule="exact"/>
      </w:pPr>
    </w:p>
    <w:tbl>
      <w:tblPr>
        <w:tblW w:w="111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"/>
        <w:gridCol w:w="2136"/>
        <w:gridCol w:w="2138"/>
        <w:gridCol w:w="544"/>
        <w:gridCol w:w="1938"/>
        <w:gridCol w:w="1939"/>
        <w:gridCol w:w="1941"/>
      </w:tblGrid>
      <w:tr w:rsidR="003C3569" w:rsidRPr="00A5749C" w14:paraId="52BF7311" w14:textId="77777777" w:rsidTr="006C199B">
        <w:trPr>
          <w:trHeight w:val="156"/>
          <w:jc w:val="center"/>
        </w:trPr>
        <w:tc>
          <w:tcPr>
            <w:tcW w:w="488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B9F81" w14:textId="77777777" w:rsidR="003C3569" w:rsidRPr="00342979" w:rsidRDefault="003C3569" w:rsidP="003C3569">
            <w:pPr>
              <w:jc w:val="center"/>
              <w:rPr>
                <w:rFonts w:ascii="標楷體" w:hAnsi="標楷體"/>
                <w:b/>
              </w:rPr>
            </w:pPr>
            <w:r w:rsidRPr="00401E72">
              <w:rPr>
                <w:rFonts w:ascii="標楷體" w:hAnsi="標楷體" w:hint="eastAsia"/>
                <w:b/>
              </w:rPr>
              <w:t>初</w:t>
            </w:r>
            <w:r>
              <w:rPr>
                <w:rFonts w:ascii="標楷體" w:hAnsi="標楷體" w:hint="eastAsia"/>
                <w:b/>
              </w:rPr>
              <w:t>核</w:t>
            </w:r>
            <w:r w:rsidRPr="00401E72">
              <w:rPr>
                <w:rFonts w:ascii="標楷體" w:hAnsi="標楷體" w:hint="eastAsia"/>
                <w:b/>
              </w:rPr>
              <w:t>單位</w:t>
            </w:r>
          </w:p>
        </w:tc>
        <w:tc>
          <w:tcPr>
            <w:tcW w:w="427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E52F72D" w14:textId="77777777" w:rsidR="003C3569" w:rsidRDefault="003D7727" w:rsidP="003C3569">
            <w:pPr>
              <w:pStyle w:val="cjk"/>
              <w:spacing w:before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b/>
              </w:rPr>
              <w:t>審核</w:t>
            </w:r>
            <w:r w:rsidR="0060083B">
              <w:rPr>
                <w:rFonts w:ascii="標楷體" w:hAnsi="標楷體" w:hint="eastAsia"/>
                <w:b/>
              </w:rPr>
              <w:t>單</w:t>
            </w:r>
            <w:r w:rsidR="003C3569" w:rsidRPr="00401E72">
              <w:rPr>
                <w:rFonts w:ascii="標楷體" w:hAnsi="標楷體" w:hint="eastAsia"/>
                <w:b/>
              </w:rPr>
              <w:t>位</w:t>
            </w:r>
          </w:p>
        </w:tc>
        <w:tc>
          <w:tcPr>
            <w:tcW w:w="54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12E9E" w14:textId="77777777" w:rsidR="003C3569" w:rsidRPr="00930DB9" w:rsidRDefault="003C3569" w:rsidP="003C3569">
            <w:pPr>
              <w:jc w:val="center"/>
              <w:rPr>
                <w:rFonts w:ascii="標楷體" w:hAnsi="標楷體"/>
                <w:b/>
              </w:rPr>
            </w:pPr>
            <w:r w:rsidRPr="00401E72">
              <w:rPr>
                <w:rFonts w:ascii="標楷體" w:hAnsi="標楷體" w:hint="eastAsia"/>
                <w:b/>
              </w:rPr>
              <w:t>複</w:t>
            </w:r>
            <w:r>
              <w:rPr>
                <w:rFonts w:ascii="標楷體" w:hAnsi="標楷體" w:hint="eastAsia"/>
                <w:b/>
              </w:rPr>
              <w:t>核</w:t>
            </w:r>
            <w:r w:rsidRPr="00401E72">
              <w:rPr>
                <w:rFonts w:ascii="標楷體" w:hAnsi="標楷體" w:hint="eastAsia"/>
                <w:b/>
              </w:rPr>
              <w:t>單位</w:t>
            </w:r>
          </w:p>
        </w:tc>
        <w:tc>
          <w:tcPr>
            <w:tcW w:w="581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  <w:vAlign w:val="center"/>
          </w:tcPr>
          <w:p w14:paraId="2CC66939" w14:textId="77777777" w:rsidR="003C3569" w:rsidRDefault="003C3569" w:rsidP="003C3569">
            <w:pPr>
              <w:pStyle w:val="cjk"/>
              <w:spacing w:before="0"/>
              <w:jc w:val="center"/>
              <w:rPr>
                <w:rFonts w:ascii="標楷體" w:hAnsi="標楷體"/>
              </w:rPr>
            </w:pPr>
            <w:r w:rsidRPr="00401E72">
              <w:rPr>
                <w:rFonts w:ascii="標楷體" w:hAnsi="標楷體" w:hint="eastAsia"/>
                <w:b/>
              </w:rPr>
              <w:t>綜合業務處</w:t>
            </w:r>
          </w:p>
        </w:tc>
      </w:tr>
      <w:tr w:rsidR="003C3569" w:rsidRPr="00A5749C" w14:paraId="7ABA04F5" w14:textId="77777777" w:rsidTr="000A4662">
        <w:trPr>
          <w:trHeight w:val="567"/>
          <w:jc w:val="center"/>
        </w:trPr>
        <w:tc>
          <w:tcPr>
            <w:tcW w:w="4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E3855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3D098" w14:textId="77777777" w:rsidR="003C3569" w:rsidRPr="001259B2" w:rsidRDefault="0046105B" w:rsidP="003C3569">
            <w:pPr>
              <w:pStyle w:val="cjk"/>
              <w:spacing w:before="0"/>
              <w:jc w:val="center"/>
              <w:rPr>
                <w:rFonts w:ascii="標楷體" w:hAnsi="標楷體"/>
              </w:rPr>
            </w:pPr>
            <w:r w:rsidRPr="006B2320">
              <w:rPr>
                <w:rFonts w:ascii="標楷體" w:hAnsi="標楷體" w:hint="eastAsia"/>
                <w:b/>
              </w:rPr>
              <w:t>核准抵</w:t>
            </w:r>
            <w:r w:rsidR="005B2D34">
              <w:rPr>
                <w:rFonts w:ascii="標楷體" w:hAnsi="標楷體" w:hint="eastAsia"/>
                <w:b/>
              </w:rPr>
              <w:t>修</w:t>
            </w:r>
            <w:r w:rsidR="003C3569" w:rsidRPr="001259B2">
              <w:rPr>
                <w:rFonts w:ascii="標楷體" w:hAnsi="標楷體" w:hint="eastAsia"/>
              </w:rPr>
              <w:t>共計</w:t>
            </w:r>
            <w:r w:rsidR="003C3569" w:rsidRPr="001259B2">
              <w:rPr>
                <w:rFonts w:ascii="標楷體" w:hAnsi="標楷體" w:hint="eastAsia"/>
                <w:u w:val="single"/>
              </w:rPr>
              <w:t xml:space="preserve">　　　</w:t>
            </w:r>
            <w:r w:rsidR="003C3569" w:rsidRPr="001259B2">
              <w:rPr>
                <w:rFonts w:ascii="標楷體" w:hAnsi="標楷體" w:hint="eastAsia"/>
              </w:rPr>
              <w:t>門</w:t>
            </w:r>
            <w:r w:rsidR="003C3569" w:rsidRPr="001259B2">
              <w:rPr>
                <w:rFonts w:ascii="標楷體" w:hAnsi="標楷體" w:hint="eastAsia"/>
                <w:u w:val="single"/>
              </w:rPr>
              <w:t xml:space="preserve">　　</w:t>
            </w:r>
            <w:r w:rsidR="008F603A" w:rsidRPr="001259B2">
              <w:rPr>
                <w:rFonts w:ascii="標楷體" w:hAnsi="標楷體" w:hint="eastAsia"/>
                <w:u w:val="single"/>
              </w:rPr>
              <w:t xml:space="preserve">　</w:t>
            </w:r>
            <w:r w:rsidR="003C3569" w:rsidRPr="001259B2">
              <w:rPr>
                <w:rFonts w:ascii="標楷體" w:hAnsi="標楷體" w:hint="eastAsia"/>
                <w:u w:val="single"/>
              </w:rPr>
              <w:t xml:space="preserve">　</w:t>
            </w:r>
            <w:r w:rsidR="003C3569" w:rsidRPr="001259B2">
              <w:rPr>
                <w:rFonts w:ascii="標楷體" w:hAnsi="標楷體" w:hint="eastAsia"/>
              </w:rPr>
              <w:t>學分。</w:t>
            </w:r>
          </w:p>
        </w:tc>
        <w:tc>
          <w:tcPr>
            <w:tcW w:w="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4E82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8B4D" w14:textId="77777777" w:rsidR="003C3569" w:rsidRPr="001259B2" w:rsidRDefault="003C3569" w:rsidP="003C3569">
            <w:pPr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承辦人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B3AE" w14:textId="77777777" w:rsidR="003C3569" w:rsidRPr="001259B2" w:rsidRDefault="003C3569" w:rsidP="003C3569">
            <w:pPr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組長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9B40895" w14:textId="77777777" w:rsidR="003C3569" w:rsidRPr="001259B2" w:rsidRDefault="003C3569" w:rsidP="003C3569">
            <w:pPr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處長</w:t>
            </w:r>
          </w:p>
        </w:tc>
      </w:tr>
      <w:tr w:rsidR="003C3569" w:rsidRPr="00A5749C" w14:paraId="2ED521A5" w14:textId="77777777" w:rsidTr="009B2F5A">
        <w:trPr>
          <w:trHeight w:val="97"/>
          <w:jc w:val="center"/>
        </w:trPr>
        <w:tc>
          <w:tcPr>
            <w:tcW w:w="4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D1A1F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FFF7E" w14:textId="77777777" w:rsidR="003C3569" w:rsidRPr="001259B2" w:rsidRDefault="003C3569" w:rsidP="009B2F5A">
            <w:pPr>
              <w:spacing w:line="280" w:lineRule="exact"/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承辦人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2B49" w14:textId="77777777" w:rsidR="003C3569" w:rsidRPr="001259B2" w:rsidRDefault="003C3569" w:rsidP="009B2F5A">
            <w:pPr>
              <w:spacing w:line="280" w:lineRule="exact"/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單位主管</w:t>
            </w:r>
          </w:p>
        </w:tc>
        <w:tc>
          <w:tcPr>
            <w:tcW w:w="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774C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3681D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E01A4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41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3C1DA01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</w:tr>
      <w:tr w:rsidR="003C3569" w:rsidRPr="00A5749C" w14:paraId="7C5CD5CE" w14:textId="77777777" w:rsidTr="009B2F5A">
        <w:trPr>
          <w:trHeight w:val="794"/>
          <w:jc w:val="center"/>
        </w:trPr>
        <w:tc>
          <w:tcPr>
            <w:tcW w:w="488" w:type="dxa"/>
            <w:vMerge/>
            <w:tcBorders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88325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BF1DE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A99CE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544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4A9B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8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9DCD3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4D30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41" w:type="dxa"/>
            <w:vMerge/>
            <w:tcBorders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D630FAB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</w:tr>
    </w:tbl>
    <w:p w14:paraId="10833301" w14:textId="77777777" w:rsidR="009544E8" w:rsidRPr="00AA4145" w:rsidRDefault="00AD4B97" w:rsidP="00006BCA">
      <w:pPr>
        <w:spacing w:line="220" w:lineRule="exact"/>
        <w:rPr>
          <w:b/>
          <w:sz w:val="18"/>
          <w:szCs w:val="20"/>
          <w:shd w:val="pct15" w:color="auto" w:fill="FFFFFF"/>
        </w:rPr>
      </w:pPr>
      <w:r w:rsidRPr="00AA4145">
        <w:rPr>
          <w:b/>
          <w:sz w:val="18"/>
          <w:szCs w:val="20"/>
          <w:shd w:val="pct15" w:color="auto" w:fill="FFFFFF"/>
        </w:rPr>
        <w:t>注意事項</w:t>
      </w:r>
      <w:r w:rsidRPr="00AA4145">
        <w:rPr>
          <w:b/>
          <w:sz w:val="18"/>
          <w:szCs w:val="20"/>
          <w:shd w:val="pct15" w:color="auto" w:fill="FFFFFF"/>
        </w:rPr>
        <w:t>:</w:t>
      </w:r>
    </w:p>
    <w:p w14:paraId="144867E3" w14:textId="77777777" w:rsidR="008D03D9" w:rsidRPr="004C1FC3" w:rsidRDefault="004C1FC3" w:rsidP="00C668F6">
      <w:pPr>
        <w:spacing w:line="180" w:lineRule="exact"/>
        <w:rPr>
          <w:sz w:val="18"/>
          <w:szCs w:val="20"/>
        </w:rPr>
      </w:pPr>
      <w:r>
        <w:rPr>
          <w:rFonts w:hint="eastAsia"/>
          <w:sz w:val="18"/>
          <w:szCs w:val="20"/>
        </w:rPr>
        <w:t>1.</w:t>
      </w:r>
      <w:r w:rsidR="00C77D42" w:rsidRPr="000F646F">
        <w:rPr>
          <w:sz w:val="18"/>
          <w:szCs w:val="20"/>
        </w:rPr>
        <w:t>填表前請詳閱本校「學生學分抵免要點」。</w:t>
      </w:r>
      <w:r>
        <w:rPr>
          <w:rFonts w:hint="eastAsia"/>
          <w:sz w:val="18"/>
          <w:szCs w:val="20"/>
        </w:rPr>
        <w:t xml:space="preserve"> </w:t>
      </w:r>
      <w:r w:rsidR="00006BCA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2.</w:t>
      </w:r>
      <w:r w:rsidR="0060083B" w:rsidRPr="004C1FC3">
        <w:rPr>
          <w:rFonts w:hint="eastAsia"/>
          <w:sz w:val="18"/>
          <w:szCs w:val="20"/>
        </w:rPr>
        <w:t>學分抵免須秉持</w:t>
      </w:r>
      <w:r w:rsidR="0060083B" w:rsidRPr="004C1FC3">
        <w:rPr>
          <w:sz w:val="18"/>
          <w:szCs w:val="20"/>
        </w:rPr>
        <w:t>「</w:t>
      </w:r>
      <w:r w:rsidR="0060083B" w:rsidRPr="004C1FC3">
        <w:rPr>
          <w:rFonts w:hint="eastAsia"/>
          <w:sz w:val="18"/>
          <w:szCs w:val="20"/>
        </w:rPr>
        <w:t>不得重複</w:t>
      </w:r>
      <w:r w:rsidR="0060083B" w:rsidRPr="004C1FC3">
        <w:rPr>
          <w:sz w:val="18"/>
          <w:szCs w:val="20"/>
        </w:rPr>
        <w:t>抵免」</w:t>
      </w:r>
      <w:r w:rsidR="0060083B" w:rsidRPr="004C1FC3">
        <w:rPr>
          <w:rFonts w:hint="eastAsia"/>
          <w:sz w:val="18"/>
          <w:szCs w:val="20"/>
        </w:rPr>
        <w:t>規定辦理。</w:t>
      </w:r>
    </w:p>
    <w:p w14:paraId="38C61D9F" w14:textId="77777777" w:rsidR="004C1FC3" w:rsidRDefault="004C1FC3" w:rsidP="00C668F6">
      <w:pPr>
        <w:spacing w:line="180" w:lineRule="exact"/>
        <w:ind w:left="126" w:hangingChars="70" w:hanging="126"/>
        <w:rPr>
          <w:sz w:val="18"/>
          <w:szCs w:val="20"/>
        </w:rPr>
      </w:pPr>
      <w:r>
        <w:rPr>
          <w:rFonts w:hint="eastAsia"/>
          <w:sz w:val="18"/>
          <w:szCs w:val="20"/>
        </w:rPr>
        <w:t>3.</w:t>
      </w:r>
      <w:r w:rsidRPr="004C1FC3">
        <w:rPr>
          <w:rFonts w:hint="eastAsia"/>
          <w:sz w:val="18"/>
          <w:szCs w:val="20"/>
        </w:rPr>
        <w:t>學生於前就讀學校所規定修業期間內所修讀之學分，並認定符合畢業學分數並授予學位（或核發學歷）者，如再修讀任一學制之學位，其學分不得再予以抵免。</w:t>
      </w:r>
    </w:p>
    <w:p w14:paraId="236B3268" w14:textId="77777777" w:rsidR="000058A2" w:rsidRPr="000058A2" w:rsidRDefault="000058A2" w:rsidP="00C668F6">
      <w:pPr>
        <w:spacing w:line="180" w:lineRule="exact"/>
        <w:ind w:left="180" w:hangingChars="100" w:hanging="180"/>
        <w:rPr>
          <w:sz w:val="18"/>
          <w:szCs w:val="20"/>
        </w:rPr>
      </w:pPr>
      <w:r w:rsidRPr="0015096D">
        <w:rPr>
          <w:rFonts w:ascii="標楷體" w:hAnsi="標楷體" w:hint="eastAsia"/>
          <w:b/>
          <w:sz w:val="18"/>
          <w:szCs w:val="20"/>
        </w:rPr>
        <w:t>★</w:t>
      </w:r>
      <w:r w:rsidRPr="0015096D">
        <w:rPr>
          <w:rFonts w:hint="eastAsia"/>
          <w:b/>
          <w:sz w:val="18"/>
          <w:szCs w:val="20"/>
        </w:rPr>
        <w:t>大學部及專科部入學新生</w:t>
      </w:r>
      <w:r w:rsidRPr="0015096D">
        <w:rPr>
          <w:rFonts w:hint="eastAsia"/>
          <w:sz w:val="18"/>
          <w:szCs w:val="20"/>
        </w:rPr>
        <w:t>核可抵免之課程學分數，以應修畢業總學分數</w:t>
      </w:r>
      <w:r w:rsidRPr="0015096D">
        <w:rPr>
          <w:rFonts w:hint="eastAsia"/>
          <w:b/>
          <w:sz w:val="18"/>
          <w:szCs w:val="20"/>
        </w:rPr>
        <w:t>1/2</w:t>
      </w:r>
      <w:r w:rsidRPr="0015096D">
        <w:rPr>
          <w:rFonts w:hint="eastAsia"/>
          <w:b/>
          <w:sz w:val="18"/>
          <w:szCs w:val="20"/>
        </w:rPr>
        <w:t>為上限</w:t>
      </w:r>
      <w:r w:rsidRPr="0015096D">
        <w:rPr>
          <w:rFonts w:hint="eastAsia"/>
          <w:sz w:val="18"/>
          <w:szCs w:val="20"/>
        </w:rPr>
        <w:t>，</w:t>
      </w:r>
      <w:r w:rsidRPr="0015096D">
        <w:rPr>
          <w:rFonts w:hint="eastAsia"/>
          <w:b/>
          <w:sz w:val="18"/>
          <w:szCs w:val="20"/>
        </w:rPr>
        <w:t>轉學生</w:t>
      </w:r>
      <w:r w:rsidRPr="0015096D">
        <w:rPr>
          <w:rFonts w:hint="eastAsia"/>
          <w:sz w:val="18"/>
          <w:szCs w:val="20"/>
        </w:rPr>
        <w:t>核可抵免之學分數以其應修畢業學分數的</w:t>
      </w:r>
      <w:r w:rsidRPr="0015096D">
        <w:rPr>
          <w:rFonts w:hint="eastAsia"/>
          <w:b/>
          <w:sz w:val="18"/>
          <w:szCs w:val="20"/>
        </w:rPr>
        <w:t>3/5</w:t>
      </w:r>
      <w:r w:rsidRPr="0015096D">
        <w:rPr>
          <w:rFonts w:hint="eastAsia"/>
          <w:b/>
          <w:sz w:val="18"/>
          <w:szCs w:val="20"/>
        </w:rPr>
        <w:t>為上限，</w:t>
      </w:r>
      <w:r w:rsidRPr="0015096D">
        <w:rPr>
          <w:rFonts w:hint="eastAsia"/>
          <w:sz w:val="18"/>
          <w:szCs w:val="20"/>
        </w:rPr>
        <w:t>但曾在本校大學部及專科部肄業之學生，入學修讀學士學位及副學士學位者，核可之抵免學分數不受限。</w:t>
      </w:r>
    </w:p>
    <w:p w14:paraId="62798ADC" w14:textId="77777777" w:rsidR="000058A2" w:rsidRPr="000F646F" w:rsidRDefault="000058A2" w:rsidP="00C668F6">
      <w:pPr>
        <w:spacing w:line="180" w:lineRule="exact"/>
        <w:rPr>
          <w:sz w:val="18"/>
          <w:szCs w:val="20"/>
        </w:rPr>
      </w:pPr>
      <w:r w:rsidRPr="0015096D">
        <w:rPr>
          <w:rFonts w:ascii="標楷體" w:hAnsi="標楷體" w:hint="eastAsia"/>
          <w:b/>
          <w:sz w:val="18"/>
          <w:szCs w:val="20"/>
        </w:rPr>
        <w:t>★</w:t>
      </w:r>
      <w:r w:rsidRPr="0015096D">
        <w:rPr>
          <w:rFonts w:hint="eastAsia"/>
          <w:b/>
          <w:sz w:val="18"/>
          <w:szCs w:val="20"/>
        </w:rPr>
        <w:t>研究生</w:t>
      </w:r>
      <w:r w:rsidRPr="0015096D">
        <w:rPr>
          <w:rFonts w:hint="eastAsia"/>
          <w:sz w:val="18"/>
          <w:szCs w:val="20"/>
        </w:rPr>
        <w:t>核可之抵免學分數不得超過應修畢業學分</w:t>
      </w:r>
      <w:r w:rsidRPr="00A90124">
        <w:rPr>
          <w:b/>
          <w:sz w:val="18"/>
          <w:szCs w:val="20"/>
        </w:rPr>
        <w:t>1/2</w:t>
      </w:r>
      <w:r w:rsidRPr="00A90124">
        <w:rPr>
          <w:b/>
          <w:sz w:val="18"/>
          <w:szCs w:val="20"/>
        </w:rPr>
        <w:t>（不含論文）</w:t>
      </w:r>
      <w:r w:rsidRPr="00A90124">
        <w:rPr>
          <w:sz w:val="18"/>
          <w:szCs w:val="20"/>
        </w:rPr>
        <w:t>，</w:t>
      </w:r>
      <w:r w:rsidRPr="00A90124">
        <w:rPr>
          <w:b/>
          <w:sz w:val="18"/>
          <w:szCs w:val="20"/>
        </w:rPr>
        <w:t>學碩士一貫學生</w:t>
      </w:r>
      <w:r w:rsidRPr="00A90124">
        <w:rPr>
          <w:b/>
          <w:sz w:val="18"/>
          <w:szCs w:val="20"/>
        </w:rPr>
        <w:t>2/3</w:t>
      </w:r>
      <w:r w:rsidRPr="00A90124">
        <w:rPr>
          <w:b/>
          <w:sz w:val="18"/>
          <w:szCs w:val="20"/>
        </w:rPr>
        <w:t>（不含論文）</w:t>
      </w:r>
      <w:r w:rsidRPr="00A90124">
        <w:rPr>
          <w:sz w:val="18"/>
          <w:szCs w:val="20"/>
        </w:rPr>
        <w:t>。</w:t>
      </w:r>
    </w:p>
    <w:sectPr w:rsidR="000058A2" w:rsidRPr="000F646F" w:rsidSect="000F646F">
      <w:headerReference w:type="default" r:id="rId8"/>
      <w:pgSz w:w="11906" w:h="16838" w:code="9"/>
      <w:pgMar w:top="284" w:right="567" w:bottom="249" w:left="567" w:header="0" w:footer="0" w:gutter="5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9645" w14:textId="77777777" w:rsidR="00152617" w:rsidRDefault="00152617">
      <w:r>
        <w:separator/>
      </w:r>
    </w:p>
  </w:endnote>
  <w:endnote w:type="continuationSeparator" w:id="0">
    <w:p w14:paraId="09D03388" w14:textId="77777777" w:rsidR="00152617" w:rsidRDefault="0015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40ECB" w14:textId="77777777" w:rsidR="00152617" w:rsidRDefault="00152617">
      <w:r>
        <w:separator/>
      </w:r>
    </w:p>
  </w:footnote>
  <w:footnote w:type="continuationSeparator" w:id="0">
    <w:p w14:paraId="4B531BFF" w14:textId="77777777" w:rsidR="00152617" w:rsidRDefault="00152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65CF" w14:textId="77777777" w:rsidR="004D1216" w:rsidRPr="004D1216" w:rsidRDefault="004D1216" w:rsidP="004D1216">
    <w:pPr>
      <w:spacing w:line="480" w:lineRule="exact"/>
      <w:jc w:val="right"/>
      <w:rPr>
        <w:rFonts w:ascii="標楷體" w:hAnsi="標楷體"/>
        <w:sz w:val="20"/>
      </w:rPr>
    </w:pPr>
    <w:r w:rsidRPr="004D1216">
      <w:rPr>
        <w:rFonts w:ascii="標楷體" w:hAnsi="標楷體" w:hint="eastAsia"/>
        <w:b/>
        <w:spacing w:val="40"/>
        <w:sz w:val="20"/>
      </w:rPr>
      <w:t>新</w:t>
    </w:r>
    <w:r w:rsidR="00365EB0">
      <w:rPr>
        <w:rFonts w:ascii="標楷體" w:hAnsi="標楷體" w:hint="eastAsia"/>
        <w:b/>
        <w:spacing w:val="40"/>
        <w:sz w:val="20"/>
      </w:rPr>
      <w:t>生、</w:t>
    </w:r>
    <w:r w:rsidR="005B2D34">
      <w:rPr>
        <w:rFonts w:ascii="標楷體" w:hAnsi="標楷體" w:hint="eastAsia"/>
        <w:b/>
        <w:spacing w:val="40"/>
        <w:sz w:val="20"/>
      </w:rPr>
      <w:t>交換</w:t>
    </w:r>
    <w:r>
      <w:rPr>
        <w:rFonts w:ascii="標楷體" w:hAnsi="標楷體" w:hint="eastAsia"/>
        <w:b/>
        <w:spacing w:val="40"/>
        <w:sz w:val="20"/>
      </w:rPr>
      <w:t>生</w:t>
    </w:r>
    <w:r w:rsidR="00365EB0" w:rsidRPr="004D1216">
      <w:rPr>
        <w:rFonts w:ascii="標楷體" w:hAnsi="標楷體" w:hint="eastAsia"/>
        <w:b/>
        <w:spacing w:val="40"/>
        <w:sz w:val="20"/>
      </w:rPr>
      <w:t>、轉學生</w:t>
    </w:r>
    <w:r w:rsidRPr="004D1216">
      <w:rPr>
        <w:rFonts w:ascii="標楷體" w:hAnsi="標楷體" w:hint="eastAsia"/>
        <w:b/>
        <w:spacing w:val="40"/>
        <w:sz w:val="20"/>
      </w:rPr>
      <w:t>及其他適用者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672"/>
    <w:multiLevelType w:val="hybridMultilevel"/>
    <w:tmpl w:val="222C570C"/>
    <w:lvl w:ilvl="0" w:tplc="824AE63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293039"/>
    <w:multiLevelType w:val="hybridMultilevel"/>
    <w:tmpl w:val="2C6A4358"/>
    <w:lvl w:ilvl="0" w:tplc="C4F68A1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E74EEA"/>
    <w:multiLevelType w:val="hybridMultilevel"/>
    <w:tmpl w:val="B2FACF96"/>
    <w:lvl w:ilvl="0" w:tplc="ADC846C0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B97"/>
    <w:rsid w:val="000005EC"/>
    <w:rsid w:val="000058A2"/>
    <w:rsid w:val="00006BCA"/>
    <w:rsid w:val="000075BD"/>
    <w:rsid w:val="000140C6"/>
    <w:rsid w:val="000465B5"/>
    <w:rsid w:val="00067068"/>
    <w:rsid w:val="00082825"/>
    <w:rsid w:val="00086B97"/>
    <w:rsid w:val="00090C45"/>
    <w:rsid w:val="00093ED4"/>
    <w:rsid w:val="0009643E"/>
    <w:rsid w:val="000A153F"/>
    <w:rsid w:val="000A1DC9"/>
    <w:rsid w:val="000A26DC"/>
    <w:rsid w:val="000A4662"/>
    <w:rsid w:val="000A5D30"/>
    <w:rsid w:val="000A7D05"/>
    <w:rsid w:val="000B03E9"/>
    <w:rsid w:val="000C03B8"/>
    <w:rsid w:val="000C13B1"/>
    <w:rsid w:val="000D28FD"/>
    <w:rsid w:val="000D6FD6"/>
    <w:rsid w:val="000F646F"/>
    <w:rsid w:val="00112866"/>
    <w:rsid w:val="0012327C"/>
    <w:rsid w:val="00123803"/>
    <w:rsid w:val="001259B2"/>
    <w:rsid w:val="00125E1A"/>
    <w:rsid w:val="00127087"/>
    <w:rsid w:val="00130FB3"/>
    <w:rsid w:val="00137DC4"/>
    <w:rsid w:val="00147F0B"/>
    <w:rsid w:val="00150399"/>
    <w:rsid w:val="0015096D"/>
    <w:rsid w:val="00152617"/>
    <w:rsid w:val="00162EB3"/>
    <w:rsid w:val="00167CAC"/>
    <w:rsid w:val="001704EE"/>
    <w:rsid w:val="00170F5B"/>
    <w:rsid w:val="001743AE"/>
    <w:rsid w:val="00174808"/>
    <w:rsid w:val="0017507E"/>
    <w:rsid w:val="0017796E"/>
    <w:rsid w:val="0018562D"/>
    <w:rsid w:val="00195FCC"/>
    <w:rsid w:val="001A07BD"/>
    <w:rsid w:val="001A2B7A"/>
    <w:rsid w:val="001A5CBF"/>
    <w:rsid w:val="001A7B9C"/>
    <w:rsid w:val="001B6902"/>
    <w:rsid w:val="001C0B96"/>
    <w:rsid w:val="001C179E"/>
    <w:rsid w:val="001D4E0E"/>
    <w:rsid w:val="001E3A37"/>
    <w:rsid w:val="001E490A"/>
    <w:rsid w:val="001F2C71"/>
    <w:rsid w:val="002027BB"/>
    <w:rsid w:val="002215F1"/>
    <w:rsid w:val="00233DCB"/>
    <w:rsid w:val="00241A56"/>
    <w:rsid w:val="00243595"/>
    <w:rsid w:val="002561DB"/>
    <w:rsid w:val="002617DD"/>
    <w:rsid w:val="00267177"/>
    <w:rsid w:val="0027041C"/>
    <w:rsid w:val="00273C9A"/>
    <w:rsid w:val="00294A4E"/>
    <w:rsid w:val="002B21DD"/>
    <w:rsid w:val="002B5E14"/>
    <w:rsid w:val="002C057C"/>
    <w:rsid w:val="002C79C2"/>
    <w:rsid w:val="002D715C"/>
    <w:rsid w:val="002E517B"/>
    <w:rsid w:val="00302B57"/>
    <w:rsid w:val="00307535"/>
    <w:rsid w:val="0032645F"/>
    <w:rsid w:val="00330F77"/>
    <w:rsid w:val="00331F53"/>
    <w:rsid w:val="0033741E"/>
    <w:rsid w:val="0034101D"/>
    <w:rsid w:val="00341B0A"/>
    <w:rsid w:val="00342979"/>
    <w:rsid w:val="0035339E"/>
    <w:rsid w:val="00355F55"/>
    <w:rsid w:val="00365EB0"/>
    <w:rsid w:val="00366854"/>
    <w:rsid w:val="0037166D"/>
    <w:rsid w:val="00382621"/>
    <w:rsid w:val="00387344"/>
    <w:rsid w:val="0039190B"/>
    <w:rsid w:val="00396050"/>
    <w:rsid w:val="003A08C3"/>
    <w:rsid w:val="003A133D"/>
    <w:rsid w:val="003A580B"/>
    <w:rsid w:val="003B3C70"/>
    <w:rsid w:val="003B45E7"/>
    <w:rsid w:val="003C3569"/>
    <w:rsid w:val="003C3ECB"/>
    <w:rsid w:val="003D7727"/>
    <w:rsid w:val="003D793C"/>
    <w:rsid w:val="003E6686"/>
    <w:rsid w:val="003F5BC2"/>
    <w:rsid w:val="003F777B"/>
    <w:rsid w:val="003F7C8C"/>
    <w:rsid w:val="004010C6"/>
    <w:rsid w:val="00401E72"/>
    <w:rsid w:val="00416A81"/>
    <w:rsid w:val="004271ED"/>
    <w:rsid w:val="00433611"/>
    <w:rsid w:val="00444BFF"/>
    <w:rsid w:val="004604E8"/>
    <w:rsid w:val="0046105B"/>
    <w:rsid w:val="0046153A"/>
    <w:rsid w:val="00471BC8"/>
    <w:rsid w:val="004829CD"/>
    <w:rsid w:val="0048361E"/>
    <w:rsid w:val="004844DD"/>
    <w:rsid w:val="00486AF3"/>
    <w:rsid w:val="00486F3C"/>
    <w:rsid w:val="00487F48"/>
    <w:rsid w:val="00495357"/>
    <w:rsid w:val="004A15F0"/>
    <w:rsid w:val="004A1CDF"/>
    <w:rsid w:val="004A31E7"/>
    <w:rsid w:val="004C02A3"/>
    <w:rsid w:val="004C1FC3"/>
    <w:rsid w:val="004C48F0"/>
    <w:rsid w:val="004D1216"/>
    <w:rsid w:val="004D552F"/>
    <w:rsid w:val="004E0EB3"/>
    <w:rsid w:val="004E4D62"/>
    <w:rsid w:val="004F167B"/>
    <w:rsid w:val="00506619"/>
    <w:rsid w:val="00507077"/>
    <w:rsid w:val="005076F7"/>
    <w:rsid w:val="00523CD4"/>
    <w:rsid w:val="005360B8"/>
    <w:rsid w:val="00537525"/>
    <w:rsid w:val="00537FBC"/>
    <w:rsid w:val="0055776A"/>
    <w:rsid w:val="0057200E"/>
    <w:rsid w:val="00577612"/>
    <w:rsid w:val="005939C4"/>
    <w:rsid w:val="005A15EB"/>
    <w:rsid w:val="005A5A97"/>
    <w:rsid w:val="005B2D34"/>
    <w:rsid w:val="005B6EB0"/>
    <w:rsid w:val="005C0F54"/>
    <w:rsid w:val="005C11D7"/>
    <w:rsid w:val="005C18E4"/>
    <w:rsid w:val="005D1009"/>
    <w:rsid w:val="005D1252"/>
    <w:rsid w:val="005E09D9"/>
    <w:rsid w:val="005E1339"/>
    <w:rsid w:val="0060083B"/>
    <w:rsid w:val="006216C7"/>
    <w:rsid w:val="00626867"/>
    <w:rsid w:val="0064594E"/>
    <w:rsid w:val="00665DF4"/>
    <w:rsid w:val="00670212"/>
    <w:rsid w:val="006734E7"/>
    <w:rsid w:val="00676CBD"/>
    <w:rsid w:val="00677F26"/>
    <w:rsid w:val="00682912"/>
    <w:rsid w:val="00690412"/>
    <w:rsid w:val="006A1B67"/>
    <w:rsid w:val="006B2320"/>
    <w:rsid w:val="006C199B"/>
    <w:rsid w:val="006D0B7E"/>
    <w:rsid w:val="006D383B"/>
    <w:rsid w:val="00735728"/>
    <w:rsid w:val="00745533"/>
    <w:rsid w:val="00755EEC"/>
    <w:rsid w:val="00786130"/>
    <w:rsid w:val="0079256A"/>
    <w:rsid w:val="007A76D7"/>
    <w:rsid w:val="007B0B6F"/>
    <w:rsid w:val="007D7375"/>
    <w:rsid w:val="007E7AAD"/>
    <w:rsid w:val="007F2E40"/>
    <w:rsid w:val="00803E57"/>
    <w:rsid w:val="0081447D"/>
    <w:rsid w:val="0084108A"/>
    <w:rsid w:val="0085791F"/>
    <w:rsid w:val="00862FEF"/>
    <w:rsid w:val="0086528F"/>
    <w:rsid w:val="008729E0"/>
    <w:rsid w:val="00891EA6"/>
    <w:rsid w:val="008A2C4E"/>
    <w:rsid w:val="008B14D8"/>
    <w:rsid w:val="008B7772"/>
    <w:rsid w:val="008C0DDA"/>
    <w:rsid w:val="008C5A59"/>
    <w:rsid w:val="008D03D9"/>
    <w:rsid w:val="008E2EEB"/>
    <w:rsid w:val="008F4A97"/>
    <w:rsid w:val="008F603A"/>
    <w:rsid w:val="008F70A5"/>
    <w:rsid w:val="008F7243"/>
    <w:rsid w:val="008F7372"/>
    <w:rsid w:val="008F7387"/>
    <w:rsid w:val="008F7F40"/>
    <w:rsid w:val="00910DD6"/>
    <w:rsid w:val="00917EF4"/>
    <w:rsid w:val="00920443"/>
    <w:rsid w:val="00922A61"/>
    <w:rsid w:val="00930DB9"/>
    <w:rsid w:val="00947803"/>
    <w:rsid w:val="009544E8"/>
    <w:rsid w:val="00961DFA"/>
    <w:rsid w:val="00963D5D"/>
    <w:rsid w:val="00970D6B"/>
    <w:rsid w:val="009862A9"/>
    <w:rsid w:val="009A1B18"/>
    <w:rsid w:val="009B1681"/>
    <w:rsid w:val="009B2F5A"/>
    <w:rsid w:val="009B61C1"/>
    <w:rsid w:val="009B744F"/>
    <w:rsid w:val="009C163A"/>
    <w:rsid w:val="009C7E7F"/>
    <w:rsid w:val="009D7A0B"/>
    <w:rsid w:val="009D7CBE"/>
    <w:rsid w:val="009E4054"/>
    <w:rsid w:val="009F5FF3"/>
    <w:rsid w:val="009F6998"/>
    <w:rsid w:val="00A04A36"/>
    <w:rsid w:val="00A06EC4"/>
    <w:rsid w:val="00A13871"/>
    <w:rsid w:val="00A2166C"/>
    <w:rsid w:val="00A2378E"/>
    <w:rsid w:val="00A23811"/>
    <w:rsid w:val="00A34B67"/>
    <w:rsid w:val="00A37C3A"/>
    <w:rsid w:val="00A5749C"/>
    <w:rsid w:val="00A62C14"/>
    <w:rsid w:val="00A74063"/>
    <w:rsid w:val="00A81B54"/>
    <w:rsid w:val="00A8443B"/>
    <w:rsid w:val="00A90124"/>
    <w:rsid w:val="00A90428"/>
    <w:rsid w:val="00A95491"/>
    <w:rsid w:val="00AA0F07"/>
    <w:rsid w:val="00AA4145"/>
    <w:rsid w:val="00AB3A1D"/>
    <w:rsid w:val="00AB63F6"/>
    <w:rsid w:val="00AC58F2"/>
    <w:rsid w:val="00AD45FF"/>
    <w:rsid w:val="00AD4B97"/>
    <w:rsid w:val="00AE7DB3"/>
    <w:rsid w:val="00AF2ECE"/>
    <w:rsid w:val="00AF3D8D"/>
    <w:rsid w:val="00B00CB7"/>
    <w:rsid w:val="00B035F3"/>
    <w:rsid w:val="00B06BD7"/>
    <w:rsid w:val="00B06BF7"/>
    <w:rsid w:val="00B27AFF"/>
    <w:rsid w:val="00B41C68"/>
    <w:rsid w:val="00B6093A"/>
    <w:rsid w:val="00B71AAA"/>
    <w:rsid w:val="00B827FE"/>
    <w:rsid w:val="00B87E8B"/>
    <w:rsid w:val="00B9058D"/>
    <w:rsid w:val="00B95026"/>
    <w:rsid w:val="00B964B6"/>
    <w:rsid w:val="00B970C5"/>
    <w:rsid w:val="00BA0D31"/>
    <w:rsid w:val="00BA7493"/>
    <w:rsid w:val="00BB694E"/>
    <w:rsid w:val="00BD21C2"/>
    <w:rsid w:val="00BD3F19"/>
    <w:rsid w:val="00BE6E0F"/>
    <w:rsid w:val="00BF5B38"/>
    <w:rsid w:val="00BF5F12"/>
    <w:rsid w:val="00BF66A5"/>
    <w:rsid w:val="00C30B77"/>
    <w:rsid w:val="00C33877"/>
    <w:rsid w:val="00C668F6"/>
    <w:rsid w:val="00C74158"/>
    <w:rsid w:val="00C74833"/>
    <w:rsid w:val="00C77D42"/>
    <w:rsid w:val="00C92B1B"/>
    <w:rsid w:val="00C962A5"/>
    <w:rsid w:val="00CB3CF2"/>
    <w:rsid w:val="00CC1246"/>
    <w:rsid w:val="00CC2443"/>
    <w:rsid w:val="00CE19C7"/>
    <w:rsid w:val="00CE2724"/>
    <w:rsid w:val="00CE47CC"/>
    <w:rsid w:val="00D0048C"/>
    <w:rsid w:val="00D02918"/>
    <w:rsid w:val="00D04C4E"/>
    <w:rsid w:val="00D168C8"/>
    <w:rsid w:val="00D20AD0"/>
    <w:rsid w:val="00D2199E"/>
    <w:rsid w:val="00D22985"/>
    <w:rsid w:val="00D72602"/>
    <w:rsid w:val="00D747A2"/>
    <w:rsid w:val="00D80840"/>
    <w:rsid w:val="00D93216"/>
    <w:rsid w:val="00DA4084"/>
    <w:rsid w:val="00DB5240"/>
    <w:rsid w:val="00DB5A72"/>
    <w:rsid w:val="00DB6472"/>
    <w:rsid w:val="00DC0441"/>
    <w:rsid w:val="00DF031D"/>
    <w:rsid w:val="00E365A7"/>
    <w:rsid w:val="00E40411"/>
    <w:rsid w:val="00E5158D"/>
    <w:rsid w:val="00E653FF"/>
    <w:rsid w:val="00E74935"/>
    <w:rsid w:val="00E75A78"/>
    <w:rsid w:val="00E958B3"/>
    <w:rsid w:val="00EB676C"/>
    <w:rsid w:val="00EC243C"/>
    <w:rsid w:val="00ED1FAC"/>
    <w:rsid w:val="00EF0552"/>
    <w:rsid w:val="00EF28FC"/>
    <w:rsid w:val="00F24908"/>
    <w:rsid w:val="00F440DA"/>
    <w:rsid w:val="00F46649"/>
    <w:rsid w:val="00F545A6"/>
    <w:rsid w:val="00F55252"/>
    <w:rsid w:val="00F6510D"/>
    <w:rsid w:val="00F66DE5"/>
    <w:rsid w:val="00F86D96"/>
    <w:rsid w:val="00FA5963"/>
    <w:rsid w:val="00FB258F"/>
    <w:rsid w:val="00FC2C97"/>
    <w:rsid w:val="00FC7DAB"/>
    <w:rsid w:val="00FD44D1"/>
    <w:rsid w:val="00FE32CC"/>
    <w:rsid w:val="00FE579F"/>
    <w:rsid w:val="00FE5E13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F5471"/>
  <w15:chartTrackingRefBased/>
  <w15:docId w15:val="{8A026AE2-6599-42CE-8361-CE7B39B1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B1B"/>
    <w:pPr>
      <w:widowControl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21C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6D0B7E"/>
    <w:rPr>
      <w:rFonts w:ascii="Arial" w:hAnsi="Arial"/>
      <w:sz w:val="18"/>
      <w:szCs w:val="18"/>
    </w:rPr>
  </w:style>
  <w:style w:type="paragraph" w:styleId="a5">
    <w:name w:val="header"/>
    <w:basedOn w:val="a"/>
    <w:rsid w:val="00745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745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cjk">
    <w:name w:val="cjk"/>
    <w:basedOn w:val="a"/>
    <w:rsid w:val="00D22985"/>
    <w:pPr>
      <w:widowControl/>
      <w:spacing w:before="119"/>
      <w:jc w:val="right"/>
    </w:pPr>
    <w:rPr>
      <w:rFonts w:ascii="新細明體" w:hAnsi="新細明體" w:cs="新細明體"/>
      <w:kern w:val="0"/>
    </w:rPr>
  </w:style>
  <w:style w:type="paragraph" w:styleId="a7">
    <w:name w:val="List Paragraph"/>
    <w:aliases w:val="卑南壹,標1,標題3內文,Yie-清單段落,List Paragraph"/>
    <w:basedOn w:val="a"/>
    <w:link w:val="a8"/>
    <w:uiPriority w:val="34"/>
    <w:qFormat/>
    <w:rsid w:val="00FA5963"/>
    <w:pPr>
      <w:ind w:leftChars="200" w:left="480"/>
    </w:pPr>
    <w:rPr>
      <w:szCs w:val="20"/>
    </w:rPr>
  </w:style>
  <w:style w:type="character" w:customStyle="1" w:styleId="a8">
    <w:name w:val="清單段落 字元"/>
    <w:aliases w:val="卑南壹 字元,標1 字元,標題3內文 字元,Yie-清單段落 字元,List Paragraph 字元"/>
    <w:link w:val="a7"/>
    <w:uiPriority w:val="34"/>
    <w:rsid w:val="00FA5963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491;&#20154;&#36039;&#26009;\Desktop\F-2-20%20(10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09E8-B888-4564-8500-F49BB933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F-2-20 (10).dotx</Template>
  <TotalTime>7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國立高雄海洋技術學院</dc:title>
  <dc:subject/>
  <dc:creator>superuser</dc:creator>
  <cp:keywords/>
  <cp:lastModifiedBy>Yu-Cheng Feng</cp:lastModifiedBy>
  <cp:revision>10</cp:revision>
  <cp:lastPrinted>2020-12-14T05:21:00Z</cp:lastPrinted>
  <dcterms:created xsi:type="dcterms:W3CDTF">2021-07-24T16:03:00Z</dcterms:created>
  <dcterms:modified xsi:type="dcterms:W3CDTF">2021-07-24T16:23:00Z</dcterms:modified>
</cp:coreProperties>
</file>